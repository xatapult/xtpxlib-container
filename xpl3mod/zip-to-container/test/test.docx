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4D7FE" w14:textId="65342679" w:rsidR="00FC78FD" w:rsidRPr="00E542AD" w:rsidRDefault="00FC78FD" w:rsidP="00F45745">
      <w:pPr>
        <w:pStyle w:val="Huisstijl"/>
        <w:ind w:left="-1134"/>
        <w:rPr>
          <w:sz w:val="20"/>
          <w:szCs w:val="20"/>
        </w:rPr>
      </w:pPr>
    </w:p>
    <w:p w14:paraId="31DED7EF" w14:textId="77777777" w:rsidR="00FC78FD" w:rsidRDefault="00FC78FD" w:rsidP="00F45745">
      <w:pPr>
        <w:pStyle w:val="Huisstijl"/>
        <w:ind w:left="-1134"/>
        <w:sectPr w:rsidR="00FC78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1134" w:bottom="567" w:left="2835" w:header="709" w:footer="709" w:gutter="0"/>
          <w:cols w:space="720"/>
          <w:docGrid w:linePitch="360"/>
        </w:sectPr>
      </w:pPr>
    </w:p>
    <w:p w14:paraId="4D0EA931" w14:textId="1CB4EF30" w:rsidR="00AA08E1" w:rsidRPr="00DB03E6" w:rsidRDefault="00774A2E" w:rsidP="00F45745">
      <w:pPr>
        <w:ind w:left="-1134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A1D6DD7" wp14:editId="29E3168A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970915" cy="1181100"/>
            <wp:effectExtent l="0" t="0" r="635" b="0"/>
            <wp:wrapTight wrapText="bothSides">
              <wp:wrapPolygon edited="0">
                <wp:start x="0" y="0"/>
                <wp:lineTo x="0" y="21252"/>
                <wp:lineTo x="21190" y="21252"/>
                <wp:lineTo x="21190" y="0"/>
                <wp:lineTo x="0" y="0"/>
              </wp:wrapPolygon>
            </wp:wrapTight>
            <wp:docPr id="24" name="Picture 24" descr="A person wearing glasses and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_4499-Edit-3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26"/>
                    <a:stretch/>
                  </pic:blipFill>
                  <pic:spPr bwMode="auto">
                    <a:xfrm>
                      <a:off x="0" y="0"/>
                      <a:ext cx="97091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C6D">
        <w:rPr>
          <w:rFonts w:cstheme="minorHAnsi"/>
        </w:rPr>
        <w:t xml:space="preserve">Content engineering, XML processing and technical documentation are the fields I specialize in. </w:t>
      </w:r>
      <w:r w:rsidR="00DB03E6">
        <w:rPr>
          <w:rFonts w:cstheme="minorHAnsi"/>
        </w:rPr>
        <w:t xml:space="preserve">My company </w:t>
      </w:r>
      <w:hyperlink r:id="rId15" w:history="1">
        <w:r w:rsidR="00DB03E6" w:rsidRPr="00843431">
          <w:rPr>
            <w:rStyle w:val="Hyperlink"/>
            <w:rFonts w:cstheme="minorHAnsi"/>
          </w:rPr>
          <w:t>Xatapult</w:t>
        </w:r>
      </w:hyperlink>
      <w:r w:rsidR="00DB03E6">
        <w:rPr>
          <w:rFonts w:cstheme="minorHAnsi"/>
        </w:rPr>
        <w:t xml:space="preserve"> </w:t>
      </w:r>
      <w:r w:rsidR="00BA2D4B" w:rsidRPr="00DB03E6">
        <w:rPr>
          <w:rFonts w:cstheme="minorHAnsi"/>
        </w:rPr>
        <w:t>supports companies that either lack the knowledge or the capacity in th</w:t>
      </w:r>
      <w:r w:rsidR="0019772D">
        <w:rPr>
          <w:rFonts w:cstheme="minorHAnsi"/>
        </w:rPr>
        <w:t>ese</w:t>
      </w:r>
      <w:r w:rsidR="00BA2D4B" w:rsidRPr="00DB03E6">
        <w:rPr>
          <w:rFonts w:cstheme="minorHAnsi"/>
        </w:rPr>
        <w:t xml:space="preserve"> field</w:t>
      </w:r>
      <w:r w:rsidR="0019772D">
        <w:rPr>
          <w:rFonts w:cstheme="minorHAnsi"/>
        </w:rPr>
        <w:t>s</w:t>
      </w:r>
      <w:r w:rsidR="00BA2D4B" w:rsidRPr="00DB03E6">
        <w:rPr>
          <w:rFonts w:cstheme="minorHAnsi"/>
        </w:rPr>
        <w:t xml:space="preserve"> of expertise.</w:t>
      </w:r>
    </w:p>
    <w:p w14:paraId="467D9913" w14:textId="07C663D1" w:rsidR="00BA2D4B" w:rsidRDefault="009457DD" w:rsidP="00F45745">
      <w:pPr>
        <w:keepLines w:val="0"/>
        <w:ind w:left="-1134"/>
      </w:pPr>
      <w:r w:rsidRPr="00DB03E6">
        <w:rPr>
          <w:rFonts w:cstheme="minorHAnsi"/>
        </w:rPr>
        <w:t xml:space="preserve">I </w:t>
      </w:r>
      <w:r w:rsidR="0019772D">
        <w:rPr>
          <w:rFonts w:cstheme="minorHAnsi"/>
        </w:rPr>
        <w:t>have</w:t>
      </w:r>
      <w:r w:rsidR="000967A0" w:rsidRPr="00DB03E6">
        <w:rPr>
          <w:rFonts w:cstheme="minorHAnsi"/>
        </w:rPr>
        <w:t xml:space="preserve"> a technical IT background. After 20 years </w:t>
      </w:r>
      <w:r w:rsidR="00B11A25" w:rsidRPr="00DB03E6">
        <w:rPr>
          <w:rFonts w:cstheme="minorHAnsi"/>
        </w:rPr>
        <w:t xml:space="preserve">working </w:t>
      </w:r>
      <w:r w:rsidR="000967A0" w:rsidRPr="00DB03E6">
        <w:rPr>
          <w:rFonts w:cstheme="minorHAnsi"/>
        </w:rPr>
        <w:t>for sev</w:t>
      </w:r>
      <w:r w:rsidR="00B11A25" w:rsidRPr="00DB03E6">
        <w:rPr>
          <w:rFonts w:cstheme="minorHAnsi"/>
        </w:rPr>
        <w:softHyphen/>
      </w:r>
      <w:r w:rsidR="000967A0" w:rsidRPr="00DB03E6">
        <w:rPr>
          <w:rFonts w:cstheme="minorHAnsi"/>
        </w:rPr>
        <w:t>eral large and small companies, in jobs ranging from pro</w:t>
      </w:r>
      <w:r w:rsidR="005E327B" w:rsidRPr="00DB03E6">
        <w:rPr>
          <w:rFonts w:cstheme="minorHAnsi"/>
        </w:rPr>
        <w:softHyphen/>
      </w:r>
      <w:r w:rsidR="000967A0" w:rsidRPr="00DB03E6">
        <w:rPr>
          <w:rFonts w:cstheme="minorHAnsi"/>
        </w:rPr>
        <w:t>grammer to arch</w:t>
      </w:r>
      <w:r w:rsidRPr="00DB03E6">
        <w:rPr>
          <w:rFonts w:cstheme="minorHAnsi"/>
        </w:rPr>
        <w:t>itect, I</w:t>
      </w:r>
      <w:r w:rsidR="000967A0" w:rsidRPr="00DB03E6">
        <w:rPr>
          <w:rFonts w:cstheme="minorHAnsi"/>
        </w:rPr>
        <w:t xml:space="preserve"> started </w:t>
      </w:r>
      <w:r w:rsidR="00281589" w:rsidRPr="00DB03E6">
        <w:rPr>
          <w:rFonts w:cstheme="minorHAnsi"/>
        </w:rPr>
        <w:t>my</w:t>
      </w:r>
      <w:r w:rsidR="000967A0" w:rsidRPr="00DB03E6">
        <w:rPr>
          <w:rFonts w:cstheme="minorHAnsi"/>
        </w:rPr>
        <w:t xml:space="preserve"> own con</w:t>
      </w:r>
      <w:r w:rsidR="005E327B" w:rsidRPr="00DB03E6">
        <w:rPr>
          <w:rFonts w:cstheme="minorHAnsi"/>
        </w:rPr>
        <w:softHyphen/>
      </w:r>
      <w:r w:rsidR="000967A0" w:rsidRPr="00DB03E6">
        <w:rPr>
          <w:rFonts w:cstheme="minorHAnsi"/>
        </w:rPr>
        <w:t>sult</w:t>
      </w:r>
      <w:r w:rsidRPr="00DB03E6">
        <w:rPr>
          <w:rFonts w:cstheme="minorHAnsi"/>
        </w:rPr>
        <w:t>ing company</w:t>
      </w:r>
      <w:r>
        <w:t xml:space="preserve"> in 2001. </w:t>
      </w:r>
      <w:r w:rsidR="00B94166">
        <w:t>Starting</w:t>
      </w:r>
      <w:r>
        <w:t xml:space="preserve"> 2009, I</w:t>
      </w:r>
      <w:r w:rsidR="000967A0">
        <w:t xml:space="preserve"> </w:t>
      </w:r>
      <w:r w:rsidR="00B94166">
        <w:t>specialized in</w:t>
      </w:r>
      <w:r w:rsidR="008E25E9">
        <w:t xml:space="preserve"> </w:t>
      </w:r>
      <w:r w:rsidR="00B11A25">
        <w:t>con</w:t>
      </w:r>
      <w:r w:rsidR="00B11A25">
        <w:softHyphen/>
        <w:t>tent engineering and XML</w:t>
      </w:r>
      <w:r w:rsidR="000967A0">
        <w:t>.</w:t>
      </w:r>
    </w:p>
    <w:p w14:paraId="683B2BEE" w14:textId="450DE705" w:rsidR="0019772D" w:rsidRDefault="0019772D" w:rsidP="00F45745">
      <w:pPr>
        <w:keepLines w:val="0"/>
        <w:ind w:left="-1134"/>
      </w:pPr>
      <w:r>
        <w:t>I am</w:t>
      </w:r>
      <w:r w:rsidR="008E25E9">
        <w:t xml:space="preserve"> </w:t>
      </w:r>
      <w:r w:rsidR="009B7E75">
        <w:t xml:space="preserve">deliberately </w:t>
      </w:r>
      <w:r w:rsidR="008E25E9">
        <w:t xml:space="preserve">looking for projects on all levels: </w:t>
      </w:r>
      <w:r w:rsidR="00CC0716" w:rsidRPr="00CC0716">
        <w:t>from consulting to application development</w:t>
      </w:r>
      <w:r w:rsidR="008E25E9">
        <w:t xml:space="preserve">. </w:t>
      </w:r>
      <w:r w:rsidRPr="0019772D">
        <w:t>Actual experience is important in giving advice.</w:t>
      </w:r>
    </w:p>
    <w:p w14:paraId="41649404" w14:textId="1BFA974B" w:rsidR="00843431" w:rsidRDefault="00CC0716" w:rsidP="00F45745">
      <w:pPr>
        <w:keepLines w:val="0"/>
        <w:ind w:left="-1134"/>
      </w:pPr>
      <w:r>
        <w:t xml:space="preserve">My ability to explain things, either by providing training or </w:t>
      </w:r>
      <w:r w:rsidR="00843431">
        <w:t>writing technical documentation, is</w:t>
      </w:r>
      <w:r>
        <w:t xml:space="preserve"> an important non-technical skill.</w:t>
      </w:r>
      <w:r w:rsidR="00843431">
        <w:t xml:space="preserve"> I am the author of two XML technology related books.</w:t>
      </w:r>
    </w:p>
    <w:p w14:paraId="778ACEB7" w14:textId="49F03EEF" w:rsidR="00774A2E" w:rsidRDefault="00774A2E" w:rsidP="00F45745">
      <w:pPr>
        <w:keepLines w:val="0"/>
        <w:ind w:left="-1134"/>
      </w:pPr>
      <w:r w:rsidRPr="00774A2E">
        <w:t xml:space="preserve">For more </w:t>
      </w:r>
      <w:r>
        <w:t xml:space="preserve">detailed </w:t>
      </w:r>
      <w:r w:rsidRPr="00774A2E">
        <w:t xml:space="preserve">information see my </w:t>
      </w:r>
      <w:hyperlink r:id="rId16" w:history="1">
        <w:r w:rsidRPr="00774A2E">
          <w:rPr>
            <w:rStyle w:val="Hyperlink"/>
          </w:rPr>
          <w:t>LinkedIn profile</w:t>
        </w:r>
      </w:hyperlink>
      <w:r>
        <w:t>.</w:t>
      </w:r>
    </w:p>
    <w:p w14:paraId="50BD7621" w14:textId="668861F6" w:rsidR="002E7701" w:rsidRDefault="000420BE" w:rsidP="00F45745">
      <w:pPr>
        <w:pStyle w:val="Heading1"/>
        <w:ind w:left="-1134"/>
      </w:pPr>
      <w:r>
        <w:t>Expertise O</w:t>
      </w:r>
      <w:r w:rsidR="00F81A59">
        <w:t>verview</w:t>
      </w:r>
    </w:p>
    <w:tbl>
      <w:tblPr>
        <w:tblW w:w="9214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2410"/>
        <w:gridCol w:w="6804"/>
      </w:tblGrid>
      <w:tr w:rsidR="00843431" w14:paraId="1EA19F69" w14:textId="77777777" w:rsidTr="00F45745">
        <w:trPr>
          <w:cantSplit/>
        </w:trPr>
        <w:tc>
          <w:tcPr>
            <w:tcW w:w="2410" w:type="dxa"/>
          </w:tcPr>
          <w:p w14:paraId="76DC3860" w14:textId="6E21FD30" w:rsidR="00843431" w:rsidRDefault="00843431" w:rsidP="00F45745">
            <w:pPr>
              <w:pStyle w:val="StandaardAlt"/>
            </w:pPr>
            <w:r>
              <w:t>Consulting</w:t>
            </w:r>
          </w:p>
        </w:tc>
        <w:tc>
          <w:tcPr>
            <w:tcW w:w="6804" w:type="dxa"/>
          </w:tcPr>
          <w:p w14:paraId="4DC52177" w14:textId="35B9AF43" w:rsidR="00843431" w:rsidRDefault="00843431" w:rsidP="00F45745">
            <w:pPr>
              <w:pStyle w:val="StandaardAlt"/>
            </w:pPr>
            <w:r w:rsidRPr="00843431">
              <w:t xml:space="preserve">Using content is not always straightforward. Which standard(s) to use? What is the optimal granularity for the content? Do I need a CMS to store and retrieve it? How do we combine structured (XML) with non-structured (images, sound, video) data? </w:t>
            </w:r>
            <w:r w:rsidR="005D1A53">
              <w:t>I help customers in making the right decisions.</w:t>
            </w:r>
          </w:p>
        </w:tc>
      </w:tr>
      <w:tr w:rsidR="00843431" w14:paraId="33502F2F" w14:textId="77777777" w:rsidTr="00F45745">
        <w:trPr>
          <w:cantSplit/>
        </w:trPr>
        <w:tc>
          <w:tcPr>
            <w:tcW w:w="2410" w:type="dxa"/>
          </w:tcPr>
          <w:p w14:paraId="696BE9CB" w14:textId="3D4CB33A" w:rsidR="00843431" w:rsidRDefault="00843431" w:rsidP="00F45745">
            <w:pPr>
              <w:pStyle w:val="StandaardAlt"/>
            </w:pPr>
            <w:r>
              <w:t>Content Design</w:t>
            </w:r>
          </w:p>
        </w:tc>
        <w:tc>
          <w:tcPr>
            <w:tcW w:w="6804" w:type="dxa"/>
          </w:tcPr>
          <w:p w14:paraId="6BF50F13" w14:textId="23C824A6" w:rsidR="005D1A53" w:rsidRPr="00843431" w:rsidRDefault="00843431" w:rsidP="00F45745">
            <w:pPr>
              <w:pStyle w:val="StandaardAlt"/>
            </w:pPr>
            <w:r>
              <w:t xml:space="preserve">Sometimes content follows a well-known standard, but often formats need to be tuned or custom designed. </w:t>
            </w:r>
            <w:r w:rsidR="005D1A53">
              <w:t>I specify, formalize, and document these design decisions.</w:t>
            </w:r>
          </w:p>
        </w:tc>
      </w:tr>
      <w:tr w:rsidR="00843431" w14:paraId="0D6602AB" w14:textId="77777777" w:rsidTr="00F45745">
        <w:trPr>
          <w:cantSplit/>
        </w:trPr>
        <w:tc>
          <w:tcPr>
            <w:tcW w:w="2410" w:type="dxa"/>
          </w:tcPr>
          <w:p w14:paraId="79A1246A" w14:textId="5F51D72B" w:rsidR="00843431" w:rsidRDefault="00843431" w:rsidP="00F45745">
            <w:pPr>
              <w:pStyle w:val="StandaardAlt"/>
            </w:pPr>
            <w:r>
              <w:t>Standardization</w:t>
            </w:r>
          </w:p>
        </w:tc>
        <w:tc>
          <w:tcPr>
            <w:tcW w:w="6804" w:type="dxa"/>
          </w:tcPr>
          <w:p w14:paraId="35FEDCB6" w14:textId="205F8E42" w:rsidR="00843431" w:rsidRDefault="00843431" w:rsidP="00F45745">
            <w:pPr>
              <w:pStyle w:val="StandaardAlt"/>
            </w:pPr>
            <w:r>
              <w:t>Content standards (also known as vocabularies) play an important role in modern business. I was lead architect in several standardization projects and am one of the editors of the</w:t>
            </w:r>
            <w:r w:rsidR="00774A2E">
              <w:t xml:space="preserve"> XProc 3.0 specification</w:t>
            </w:r>
            <w:r>
              <w:t>.</w:t>
            </w:r>
          </w:p>
        </w:tc>
      </w:tr>
      <w:tr w:rsidR="00843431" w14:paraId="53EAD15D" w14:textId="77777777" w:rsidTr="00F45745">
        <w:trPr>
          <w:cantSplit/>
        </w:trPr>
        <w:tc>
          <w:tcPr>
            <w:tcW w:w="2410" w:type="dxa"/>
          </w:tcPr>
          <w:p w14:paraId="02CD3C2E" w14:textId="35B5DFE1" w:rsidR="00843431" w:rsidRDefault="00843431" w:rsidP="00F45745">
            <w:pPr>
              <w:pStyle w:val="StandaardAlt"/>
            </w:pPr>
            <w:r>
              <w:t>Developing applications</w:t>
            </w:r>
          </w:p>
        </w:tc>
        <w:tc>
          <w:tcPr>
            <w:tcW w:w="6804" w:type="dxa"/>
          </w:tcPr>
          <w:p w14:paraId="168A54FB" w14:textId="4CE63341" w:rsidR="00843431" w:rsidRDefault="00843431" w:rsidP="00F45745">
            <w:pPr>
              <w:pStyle w:val="StandaardAlt"/>
            </w:pPr>
            <w:r>
              <w:t>Writing actual working code plays an important role in understanding what you are working with and the consequences of design decisions. I specialize in XML related languages such as XSLT, XQuery and XProc.</w:t>
            </w:r>
          </w:p>
        </w:tc>
      </w:tr>
      <w:tr w:rsidR="00843431" w14:paraId="41975943" w14:textId="77777777" w:rsidTr="00F45745">
        <w:trPr>
          <w:cantSplit/>
        </w:trPr>
        <w:tc>
          <w:tcPr>
            <w:tcW w:w="2410" w:type="dxa"/>
          </w:tcPr>
          <w:p w14:paraId="3AB6797E" w14:textId="035D91D7" w:rsidR="00843431" w:rsidRDefault="00843431" w:rsidP="00F45745">
            <w:pPr>
              <w:pStyle w:val="StandaardAlt"/>
            </w:pPr>
            <w:r>
              <w:t>Training</w:t>
            </w:r>
          </w:p>
        </w:tc>
        <w:tc>
          <w:tcPr>
            <w:tcW w:w="6804" w:type="dxa"/>
          </w:tcPr>
          <w:p w14:paraId="055FA707" w14:textId="1F52E7A7" w:rsidR="00843431" w:rsidRDefault="006E6089" w:rsidP="00F45745">
            <w:pPr>
              <w:pStyle w:val="StandaardAlt"/>
            </w:pPr>
            <w:r>
              <w:t>I provide training on XML related subjects, both in-house and public.</w:t>
            </w:r>
          </w:p>
        </w:tc>
      </w:tr>
      <w:tr w:rsidR="006E6089" w14:paraId="04629BE4" w14:textId="77777777" w:rsidTr="00F45745">
        <w:trPr>
          <w:cantSplit/>
        </w:trPr>
        <w:tc>
          <w:tcPr>
            <w:tcW w:w="2410" w:type="dxa"/>
          </w:tcPr>
          <w:p w14:paraId="3A661F0E" w14:textId="736D2C8E" w:rsidR="006E6089" w:rsidRDefault="006E6089" w:rsidP="00F45745">
            <w:pPr>
              <w:pStyle w:val="StandaardAlt"/>
            </w:pPr>
            <w:r>
              <w:t xml:space="preserve">Technical </w:t>
            </w:r>
            <w:r w:rsidR="00F45745">
              <w:t>D</w:t>
            </w:r>
            <w:r>
              <w:t>ocumentation</w:t>
            </w:r>
          </w:p>
        </w:tc>
        <w:tc>
          <w:tcPr>
            <w:tcW w:w="6804" w:type="dxa"/>
          </w:tcPr>
          <w:p w14:paraId="7AC2206B" w14:textId="5A96CC6B" w:rsidR="006E6089" w:rsidRDefault="005D1A53" w:rsidP="00F45745">
            <w:pPr>
              <w:pStyle w:val="StandaardAlt"/>
            </w:pPr>
            <w:r>
              <w:t xml:space="preserve">I like to write technical documentation and published two books and several articles. Whenever possible </w:t>
            </w:r>
            <w:r w:rsidR="009B6A1D">
              <w:t>I combine</w:t>
            </w:r>
            <w:r>
              <w:t xml:space="preserve"> this with my content engineering</w:t>
            </w:r>
            <w:r w:rsidR="009B6A1D">
              <w:t xml:space="preserve"> skills</w:t>
            </w:r>
            <w:r>
              <w:t xml:space="preserve">, for instance </w:t>
            </w:r>
            <w:r w:rsidR="009B6A1D">
              <w:t xml:space="preserve">in using standards, </w:t>
            </w:r>
            <w:r>
              <w:t xml:space="preserve">generating </w:t>
            </w:r>
            <w:r w:rsidR="002408AD">
              <w:t>parts,</w:t>
            </w:r>
            <w:r>
              <w:t xml:space="preserve"> and </w:t>
            </w:r>
            <w:r w:rsidR="009B6A1D">
              <w:t>providing consistent layout.</w:t>
            </w:r>
          </w:p>
        </w:tc>
      </w:tr>
    </w:tbl>
    <w:p w14:paraId="72A161CA" w14:textId="77777777" w:rsidR="002E7701" w:rsidRDefault="00940EC8" w:rsidP="00F45745">
      <w:pPr>
        <w:pStyle w:val="Heading1"/>
        <w:ind w:left="-1134"/>
      </w:pPr>
      <w:r>
        <w:t>Main c</w:t>
      </w:r>
      <w:r w:rsidR="002E7701">
        <w:t>ustomer overview</w:t>
      </w:r>
    </w:p>
    <w:tbl>
      <w:tblPr>
        <w:tblW w:w="9180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919"/>
      </w:tblGrid>
      <w:tr w:rsidR="00B35535" w14:paraId="031DC68A" w14:textId="77777777" w:rsidTr="00F45745">
        <w:trPr>
          <w:cantSplit/>
        </w:trPr>
        <w:tc>
          <w:tcPr>
            <w:tcW w:w="1985" w:type="dxa"/>
          </w:tcPr>
          <w:p w14:paraId="34317613" w14:textId="77777777" w:rsidR="00B35535" w:rsidRDefault="00B35535" w:rsidP="00F45745">
            <w:pPr>
              <w:pStyle w:val="StandaardAlt"/>
            </w:pPr>
            <w:r>
              <w:t>John Benjamins Publishing Company</w:t>
            </w:r>
          </w:p>
        </w:tc>
        <w:tc>
          <w:tcPr>
            <w:tcW w:w="1276" w:type="dxa"/>
          </w:tcPr>
          <w:p w14:paraId="688B7BC2" w14:textId="2CB2A1EE" w:rsidR="00B35535" w:rsidRDefault="00B35535" w:rsidP="00F45745">
            <w:pPr>
              <w:pStyle w:val="StandaardAlt"/>
            </w:pPr>
            <w:r>
              <w:t>2017</w:t>
            </w:r>
            <w:r w:rsidR="009B6A1D">
              <w:t xml:space="preserve"> -</w:t>
            </w:r>
          </w:p>
        </w:tc>
        <w:tc>
          <w:tcPr>
            <w:tcW w:w="5919" w:type="dxa"/>
          </w:tcPr>
          <w:p w14:paraId="4A17BEE8" w14:textId="7DEA50A9" w:rsidR="00B35535" w:rsidRDefault="00B35535" w:rsidP="00F45745">
            <w:pPr>
              <w:pStyle w:val="StandaardAlt"/>
            </w:pPr>
            <w:r>
              <w:t>John Benjamins Publishing Company is a scientific publisher specialized in languages and linguistics. They have an XML First workflow for their journals and other publications</w:t>
            </w:r>
            <w:r w:rsidR="009B6A1D">
              <w:t xml:space="preserve"> based on the eXist</w:t>
            </w:r>
            <w:r w:rsidR="000972A3">
              <w:noBreakHyphen/>
            </w:r>
            <w:r w:rsidR="009B6A1D">
              <w:t>db platform</w:t>
            </w:r>
            <w:r>
              <w:t>.</w:t>
            </w:r>
          </w:p>
          <w:p w14:paraId="0C03A6AC" w14:textId="3A263309" w:rsidR="00B35535" w:rsidRDefault="009B6A1D" w:rsidP="00F45745">
            <w:pPr>
              <w:pStyle w:val="StandaardAlt"/>
            </w:pPr>
            <w:r>
              <w:t xml:space="preserve">I support them by developing applications, coaching, and training. </w:t>
            </w:r>
          </w:p>
        </w:tc>
      </w:tr>
      <w:tr w:rsidR="003F71AC" w14:paraId="19084AC3" w14:textId="77777777" w:rsidTr="00F45745">
        <w:trPr>
          <w:cantSplit/>
        </w:trPr>
        <w:tc>
          <w:tcPr>
            <w:tcW w:w="1985" w:type="dxa"/>
          </w:tcPr>
          <w:p w14:paraId="66AFAE3D" w14:textId="4481AB9C" w:rsidR="003F71AC" w:rsidRDefault="003F71AC" w:rsidP="00F45745">
            <w:pPr>
              <w:pStyle w:val="StandaardAlt"/>
            </w:pPr>
            <w:r>
              <w:t>Spiraltrain</w:t>
            </w:r>
          </w:p>
        </w:tc>
        <w:tc>
          <w:tcPr>
            <w:tcW w:w="1276" w:type="dxa"/>
          </w:tcPr>
          <w:p w14:paraId="7CBC4CCC" w14:textId="440659C6" w:rsidR="003F71AC" w:rsidRDefault="003F71AC" w:rsidP="00F45745">
            <w:pPr>
              <w:pStyle w:val="StandaardAlt"/>
            </w:pPr>
            <w:r>
              <w:t xml:space="preserve">2018 - </w:t>
            </w:r>
          </w:p>
        </w:tc>
        <w:tc>
          <w:tcPr>
            <w:tcW w:w="5919" w:type="dxa"/>
          </w:tcPr>
          <w:p w14:paraId="4740CC14" w14:textId="77777777" w:rsidR="003F71AC" w:rsidRDefault="003F71AC" w:rsidP="00F45745">
            <w:pPr>
              <w:pStyle w:val="StandaardAlt"/>
            </w:pPr>
            <w:r>
              <w:t xml:space="preserve">Spiraltrain is a company providing technical developer training. </w:t>
            </w:r>
          </w:p>
          <w:p w14:paraId="5EDB2ADD" w14:textId="4C69DE62" w:rsidR="003F71AC" w:rsidRDefault="003F71AC" w:rsidP="00F45745">
            <w:pPr>
              <w:pStyle w:val="StandaardAlt"/>
            </w:pPr>
            <w:r w:rsidRPr="003F71AC">
              <w:t xml:space="preserve">I provide XML related training for them on </w:t>
            </w:r>
            <w:r>
              <w:t>topics such as</w:t>
            </w:r>
            <w:r w:rsidRPr="003F71AC">
              <w:t xml:space="preserve"> XML basics, XSLT and Schemas.</w:t>
            </w:r>
          </w:p>
        </w:tc>
      </w:tr>
      <w:tr w:rsidR="003F71AC" w14:paraId="0B97995E" w14:textId="77777777" w:rsidTr="00F45745">
        <w:trPr>
          <w:cantSplit/>
        </w:trPr>
        <w:tc>
          <w:tcPr>
            <w:tcW w:w="1985" w:type="dxa"/>
          </w:tcPr>
          <w:p w14:paraId="162D20F9" w14:textId="0F8CE361" w:rsidR="003F71AC" w:rsidRDefault="003F71AC" w:rsidP="00F45745">
            <w:pPr>
              <w:pStyle w:val="StandaardAlt"/>
            </w:pPr>
            <w:r>
              <w:t>Nictiz</w:t>
            </w:r>
          </w:p>
        </w:tc>
        <w:tc>
          <w:tcPr>
            <w:tcW w:w="1276" w:type="dxa"/>
          </w:tcPr>
          <w:p w14:paraId="5C56B949" w14:textId="55E1411E" w:rsidR="003F71AC" w:rsidRDefault="003F71AC" w:rsidP="00F45745">
            <w:pPr>
              <w:pStyle w:val="StandaardAlt"/>
            </w:pPr>
            <w:r>
              <w:t>2018</w:t>
            </w:r>
          </w:p>
        </w:tc>
        <w:tc>
          <w:tcPr>
            <w:tcW w:w="5919" w:type="dxa"/>
          </w:tcPr>
          <w:p w14:paraId="14E3F66D" w14:textId="77777777" w:rsidR="003F71AC" w:rsidRDefault="003F71AC" w:rsidP="00F45745">
            <w:pPr>
              <w:pStyle w:val="StandaardAlt"/>
            </w:pPr>
            <w:r>
              <w:t>Nictiz is the Dutch expertise center for e-Health.</w:t>
            </w:r>
          </w:p>
          <w:p w14:paraId="060F14A4" w14:textId="771C7686" w:rsidR="003F71AC" w:rsidRDefault="003F71AC" w:rsidP="00F45745">
            <w:pPr>
              <w:pStyle w:val="StandaardAlt"/>
            </w:pPr>
            <w:r>
              <w:t>I helped them with one of their eXist-db based systems.</w:t>
            </w:r>
          </w:p>
        </w:tc>
      </w:tr>
      <w:tr w:rsidR="009B6A1D" w14:paraId="5CE95D00" w14:textId="77777777" w:rsidTr="00F45745">
        <w:trPr>
          <w:cantSplit/>
        </w:trPr>
        <w:tc>
          <w:tcPr>
            <w:tcW w:w="1985" w:type="dxa"/>
          </w:tcPr>
          <w:p w14:paraId="2FF08859" w14:textId="076B20A7" w:rsidR="009B6A1D" w:rsidRDefault="009B6A1D" w:rsidP="00F45745">
            <w:pPr>
              <w:pStyle w:val="StandaardAlt"/>
            </w:pPr>
            <w:r>
              <w:t>eXist Solutions GmbH</w:t>
            </w:r>
          </w:p>
        </w:tc>
        <w:tc>
          <w:tcPr>
            <w:tcW w:w="1276" w:type="dxa"/>
          </w:tcPr>
          <w:p w14:paraId="39AB9DF1" w14:textId="333B4AE3" w:rsidR="009B6A1D" w:rsidRDefault="009B6A1D" w:rsidP="00F45745">
            <w:pPr>
              <w:pStyle w:val="StandaardAlt"/>
            </w:pPr>
            <w:r>
              <w:t>2018</w:t>
            </w:r>
          </w:p>
        </w:tc>
        <w:tc>
          <w:tcPr>
            <w:tcW w:w="5919" w:type="dxa"/>
          </w:tcPr>
          <w:p w14:paraId="3B29DCD0" w14:textId="0E8E11A6" w:rsidR="009B6A1D" w:rsidRDefault="003F71AC" w:rsidP="00F45745">
            <w:pPr>
              <w:pStyle w:val="StandaardAlt"/>
            </w:pPr>
            <w:r>
              <w:t>eXist Solutions GmbH is the company that support companies in using the eXist-db platform.</w:t>
            </w:r>
          </w:p>
          <w:p w14:paraId="07D6F7B4" w14:textId="4243E8F9" w:rsidR="003F71AC" w:rsidRDefault="003F71AC" w:rsidP="00F45745">
            <w:pPr>
              <w:pStyle w:val="StandaardAlt"/>
            </w:pPr>
            <w:r>
              <w:t>I rewrote and restructures parts of the eXist-db online technical documentation for them.</w:t>
            </w:r>
          </w:p>
        </w:tc>
      </w:tr>
      <w:tr w:rsidR="005D3EA4" w14:paraId="68FB5A95" w14:textId="77777777" w:rsidTr="00F45745">
        <w:trPr>
          <w:cantSplit/>
        </w:trPr>
        <w:tc>
          <w:tcPr>
            <w:tcW w:w="1985" w:type="dxa"/>
          </w:tcPr>
          <w:p w14:paraId="28565C7F" w14:textId="77777777" w:rsidR="005D3EA4" w:rsidRDefault="005D3EA4" w:rsidP="00F45745">
            <w:pPr>
              <w:pStyle w:val="StandaardAlt"/>
            </w:pPr>
            <w:r>
              <w:t>Noordhoff Uitgevers,</w:t>
            </w:r>
          </w:p>
          <w:p w14:paraId="14274F1B" w14:textId="77777777" w:rsidR="005D3EA4" w:rsidRDefault="005D3EA4" w:rsidP="00F45745">
            <w:pPr>
              <w:pStyle w:val="StandaardAlt"/>
            </w:pPr>
            <w:r>
              <w:t>Infinitas Learning</w:t>
            </w:r>
          </w:p>
        </w:tc>
        <w:tc>
          <w:tcPr>
            <w:tcW w:w="1276" w:type="dxa"/>
          </w:tcPr>
          <w:p w14:paraId="4312768E" w14:textId="44E5D242" w:rsidR="005D3EA4" w:rsidRDefault="005D3EA4" w:rsidP="00F45745">
            <w:pPr>
              <w:pStyle w:val="StandaardAlt"/>
            </w:pPr>
            <w:r>
              <w:t>2015</w:t>
            </w:r>
            <w:r w:rsidR="009B6A1D">
              <w:t xml:space="preserve"> </w:t>
            </w:r>
            <w:r>
              <w:t>-</w:t>
            </w:r>
            <w:r w:rsidR="009B6A1D">
              <w:t xml:space="preserve"> 2018</w:t>
            </w:r>
          </w:p>
        </w:tc>
        <w:tc>
          <w:tcPr>
            <w:tcW w:w="5919" w:type="dxa"/>
          </w:tcPr>
          <w:p w14:paraId="365B04D2" w14:textId="77777777" w:rsidR="005D3EA4" w:rsidRDefault="005D3EA4" w:rsidP="00F45745">
            <w:pPr>
              <w:pStyle w:val="StandaardAlt"/>
            </w:pPr>
            <w:r>
              <w:t xml:space="preserve">Noordhoff Uitgevers is </w:t>
            </w:r>
            <w:r w:rsidR="00FF08A9">
              <w:t>an important</w:t>
            </w:r>
            <w:r>
              <w:t xml:space="preserve"> educational publisher in The Netherlands. Together with the educational publishers Liber (Sweden) and Plantyn (Belgium) it is part of the holding company Infinitas Learning.</w:t>
            </w:r>
          </w:p>
          <w:p w14:paraId="5CD4C0F5" w14:textId="1BC0EA1F" w:rsidR="005D3EA4" w:rsidRDefault="005D3EA4" w:rsidP="00F45745">
            <w:pPr>
              <w:pStyle w:val="StandaardAlt"/>
            </w:pPr>
            <w:r>
              <w:t>I work</w:t>
            </w:r>
            <w:r w:rsidR="009B6A1D">
              <w:t>ed</w:t>
            </w:r>
            <w:r>
              <w:t xml:space="preserve"> for Infinitas/Noordhoff </w:t>
            </w:r>
            <w:r w:rsidR="009B6A1D">
              <w:t>as content</w:t>
            </w:r>
            <w:r>
              <w:t xml:space="preserve"> architect. A custom content model was designed. This model </w:t>
            </w:r>
            <w:r w:rsidR="009B6A1D">
              <w:t>was</w:t>
            </w:r>
            <w:r>
              <w:t xml:space="preserve"> implemented in their publish workflows, authoring systems </w:t>
            </w:r>
            <w:r w:rsidR="00FF08A9">
              <w:t xml:space="preserve">and delivery platforms. </w:t>
            </w:r>
          </w:p>
        </w:tc>
      </w:tr>
      <w:tr w:rsidR="009B6A1D" w14:paraId="0178F424" w14:textId="77777777" w:rsidTr="00F45745">
        <w:trPr>
          <w:cantSplit/>
        </w:trPr>
        <w:tc>
          <w:tcPr>
            <w:tcW w:w="1985" w:type="dxa"/>
          </w:tcPr>
          <w:p w14:paraId="51291B4D" w14:textId="77777777" w:rsidR="009B6A1D" w:rsidRDefault="009B6A1D" w:rsidP="00F45745">
            <w:pPr>
              <w:pStyle w:val="StandaardAlt"/>
            </w:pPr>
            <w:r>
              <w:t>Malmberg</w:t>
            </w:r>
          </w:p>
        </w:tc>
        <w:tc>
          <w:tcPr>
            <w:tcW w:w="1276" w:type="dxa"/>
          </w:tcPr>
          <w:p w14:paraId="31094CE3" w14:textId="77777777" w:rsidR="009B6A1D" w:rsidRDefault="009B6A1D" w:rsidP="00F45745">
            <w:pPr>
              <w:pStyle w:val="StandaardAlt"/>
            </w:pPr>
            <w:r>
              <w:t>2013-2015</w:t>
            </w:r>
          </w:p>
        </w:tc>
        <w:tc>
          <w:tcPr>
            <w:tcW w:w="5919" w:type="dxa"/>
          </w:tcPr>
          <w:p w14:paraId="3E86D9E5" w14:textId="77300946" w:rsidR="003F71AC" w:rsidRDefault="009B6A1D" w:rsidP="00F45745">
            <w:pPr>
              <w:pStyle w:val="StandaardAlt"/>
            </w:pPr>
            <w:r>
              <w:t xml:space="preserve">Malmberg is one of the </w:t>
            </w:r>
            <w:r w:rsidR="002408AD">
              <w:t>main</w:t>
            </w:r>
            <w:r>
              <w:t xml:space="preserve"> educational publish</w:t>
            </w:r>
            <w:r>
              <w:softHyphen/>
              <w:t xml:space="preserve">ers in The Netherlands. </w:t>
            </w:r>
          </w:p>
          <w:p w14:paraId="4CD77A3A" w14:textId="7D53C2F0" w:rsidR="009B6A1D" w:rsidRDefault="009B6A1D" w:rsidP="00F45745">
            <w:pPr>
              <w:pStyle w:val="StandaardAlt"/>
            </w:pPr>
            <w:r>
              <w:t xml:space="preserve">I supported them by developing a content model, based on existing content and </w:t>
            </w:r>
            <w:r w:rsidR="002408AD">
              <w:t>plans</w:t>
            </w:r>
            <w:r>
              <w:t>.</w:t>
            </w:r>
          </w:p>
        </w:tc>
      </w:tr>
      <w:tr w:rsidR="005D3EA4" w14:paraId="17B59504" w14:textId="77777777" w:rsidTr="00F45745">
        <w:trPr>
          <w:cantSplit/>
        </w:trPr>
        <w:tc>
          <w:tcPr>
            <w:tcW w:w="1985" w:type="dxa"/>
          </w:tcPr>
          <w:p w14:paraId="0DCEEF55" w14:textId="77777777" w:rsidR="005D3EA4" w:rsidRDefault="005D3EA4" w:rsidP="00F45745">
            <w:pPr>
              <w:pStyle w:val="StandaardAlt"/>
            </w:pPr>
            <w:r>
              <w:lastRenderedPageBreak/>
              <w:t>ThiemeMeulenhoff</w:t>
            </w:r>
          </w:p>
        </w:tc>
        <w:tc>
          <w:tcPr>
            <w:tcW w:w="1276" w:type="dxa"/>
          </w:tcPr>
          <w:p w14:paraId="56C04441" w14:textId="7D59CB93" w:rsidR="005D3EA4" w:rsidRDefault="005D3EA4" w:rsidP="00F45745">
            <w:pPr>
              <w:pStyle w:val="StandaardAlt"/>
            </w:pPr>
            <w:r>
              <w:t>2001-</w:t>
            </w:r>
            <w:r w:rsidR="009B6A1D">
              <w:t xml:space="preserve"> 2018</w:t>
            </w:r>
          </w:p>
        </w:tc>
        <w:tc>
          <w:tcPr>
            <w:tcW w:w="5919" w:type="dxa"/>
          </w:tcPr>
          <w:p w14:paraId="1FBD6B26" w14:textId="09644828" w:rsidR="009B6A1D" w:rsidRDefault="005D3EA4" w:rsidP="00F45745">
            <w:pPr>
              <w:pStyle w:val="StandaardAlt"/>
            </w:pPr>
            <w:r>
              <w:t>ThiemeMeulenhoff is one of large educational publishers in The Netherlands.</w:t>
            </w:r>
          </w:p>
          <w:p w14:paraId="29074A2E" w14:textId="12708BA9" w:rsidR="005D3EA4" w:rsidRDefault="009B6A1D" w:rsidP="00F45745">
            <w:pPr>
              <w:pStyle w:val="StandaardAlt"/>
            </w:pPr>
            <w:r>
              <w:t>I worked for ThiemeMeulenhoff in various projects, among which</w:t>
            </w:r>
            <w:r w:rsidR="005D3EA4">
              <w:t xml:space="preserve"> </w:t>
            </w:r>
            <w:r>
              <w:t>d</w:t>
            </w:r>
            <w:r w:rsidR="005D3EA4">
              <w:t xml:space="preserve">eveloping </w:t>
            </w:r>
            <w:r w:rsidR="00A42B38">
              <w:t xml:space="preserve">a </w:t>
            </w:r>
            <w:r w:rsidR="005D3EA4">
              <w:t xml:space="preserve">database publishing architecture, system, CMS selection, </w:t>
            </w:r>
            <w:r>
              <w:t xml:space="preserve">and </w:t>
            </w:r>
            <w:r w:rsidR="005D3EA4">
              <w:t>application development</w:t>
            </w:r>
            <w:r>
              <w:t>.</w:t>
            </w:r>
          </w:p>
        </w:tc>
      </w:tr>
      <w:tr w:rsidR="00DD232E" w14:paraId="52DE783C" w14:textId="77777777" w:rsidTr="00F45745">
        <w:trPr>
          <w:cantSplit/>
        </w:trPr>
        <w:tc>
          <w:tcPr>
            <w:tcW w:w="1985" w:type="dxa"/>
          </w:tcPr>
          <w:p w14:paraId="11BAE3F3" w14:textId="77777777" w:rsidR="00DD232E" w:rsidRDefault="00DD232E" w:rsidP="00F45745">
            <w:pPr>
              <w:pStyle w:val="StandaardAlt"/>
            </w:pPr>
            <w:r>
              <w:t>Kennisnet</w:t>
            </w:r>
          </w:p>
        </w:tc>
        <w:tc>
          <w:tcPr>
            <w:tcW w:w="1276" w:type="dxa"/>
          </w:tcPr>
          <w:p w14:paraId="49C7AE3A" w14:textId="77777777" w:rsidR="00DD232E" w:rsidRDefault="00DD232E" w:rsidP="00F45745">
            <w:pPr>
              <w:pStyle w:val="StandaardAlt"/>
            </w:pPr>
            <w:r>
              <w:t>2011-</w:t>
            </w:r>
            <w:r w:rsidR="005D3EA4">
              <w:t>2013</w:t>
            </w:r>
          </w:p>
        </w:tc>
        <w:tc>
          <w:tcPr>
            <w:tcW w:w="5919" w:type="dxa"/>
          </w:tcPr>
          <w:p w14:paraId="0C73D5D1" w14:textId="77777777" w:rsidR="00DD232E" w:rsidRDefault="00940EC8" w:rsidP="00F45745">
            <w:pPr>
              <w:pStyle w:val="StandaardAlt"/>
            </w:pPr>
            <w:r>
              <w:t xml:space="preserve">Kennisnet is a government funded support organization for the Dutch educational </w:t>
            </w:r>
            <w:r w:rsidR="00FF08A9">
              <w:t>market. I was</w:t>
            </w:r>
            <w:r>
              <w:t xml:space="preserve"> lead architect in develop</w:t>
            </w:r>
            <w:r w:rsidR="00885F5C">
              <w:t>ing</w:t>
            </w:r>
            <w:r>
              <w:t xml:space="preserve"> </w:t>
            </w:r>
            <w:r w:rsidR="00885F5C">
              <w:t xml:space="preserve">two </w:t>
            </w:r>
            <w:r>
              <w:t>XML standards/vocabularies</w:t>
            </w:r>
            <w:r w:rsidR="00885F5C">
              <w:t>, supported by eXist/XQuery based websites.</w:t>
            </w:r>
          </w:p>
        </w:tc>
      </w:tr>
      <w:tr w:rsidR="00DD232E" w14:paraId="1501939D" w14:textId="77777777" w:rsidTr="00F45745">
        <w:trPr>
          <w:cantSplit/>
        </w:trPr>
        <w:tc>
          <w:tcPr>
            <w:tcW w:w="1985" w:type="dxa"/>
          </w:tcPr>
          <w:p w14:paraId="3BB77050" w14:textId="77777777" w:rsidR="00DD232E" w:rsidRDefault="00DD232E" w:rsidP="00F45745">
            <w:pPr>
              <w:pStyle w:val="StandaardAlt"/>
            </w:pPr>
            <w:r>
              <w:t>AssistiveWare</w:t>
            </w:r>
          </w:p>
        </w:tc>
        <w:tc>
          <w:tcPr>
            <w:tcW w:w="1276" w:type="dxa"/>
          </w:tcPr>
          <w:p w14:paraId="075C70BA" w14:textId="77777777" w:rsidR="00DD232E" w:rsidRDefault="00DD232E" w:rsidP="00F45745">
            <w:pPr>
              <w:pStyle w:val="StandaardAlt"/>
            </w:pPr>
            <w:r>
              <w:t>2012-2013</w:t>
            </w:r>
          </w:p>
        </w:tc>
        <w:tc>
          <w:tcPr>
            <w:tcW w:w="5919" w:type="dxa"/>
          </w:tcPr>
          <w:p w14:paraId="005D43E0" w14:textId="77777777" w:rsidR="00DD232E" w:rsidRDefault="00B12E95" w:rsidP="00F45745">
            <w:pPr>
              <w:pStyle w:val="StandaardAlt"/>
            </w:pPr>
            <w:r>
              <w:t xml:space="preserve">AssistiveWare develops assistive software for </w:t>
            </w:r>
            <w:r w:rsidR="00201173">
              <w:t xml:space="preserve">disabled </w:t>
            </w:r>
            <w:r>
              <w:t xml:space="preserve">people. </w:t>
            </w:r>
            <w:r w:rsidRPr="00B12E95">
              <w:t>Developed a</w:t>
            </w:r>
            <w:r>
              <w:t>n eXist based</w:t>
            </w:r>
            <w:r w:rsidRPr="00B12E95">
              <w:t xml:space="preserve"> conversion applica</w:t>
            </w:r>
            <w:r w:rsidR="005E327B">
              <w:softHyphen/>
            </w:r>
            <w:r w:rsidRPr="00B12E95">
              <w:t xml:space="preserve">tion that takes Adobe Indesign files (IDML) and turns them into XML suitable for an iPad </w:t>
            </w:r>
            <w:r>
              <w:t>app.</w:t>
            </w:r>
          </w:p>
        </w:tc>
      </w:tr>
      <w:tr w:rsidR="00DD232E" w14:paraId="04BB3F97" w14:textId="77777777" w:rsidTr="00F45745">
        <w:trPr>
          <w:cantSplit/>
        </w:trPr>
        <w:tc>
          <w:tcPr>
            <w:tcW w:w="1985" w:type="dxa"/>
          </w:tcPr>
          <w:p w14:paraId="78889A17" w14:textId="77777777" w:rsidR="00DD232E" w:rsidRDefault="00DD232E" w:rsidP="00F45745">
            <w:pPr>
              <w:pStyle w:val="StandaardAlt"/>
            </w:pPr>
            <w:r>
              <w:t>Kenteq</w:t>
            </w:r>
          </w:p>
        </w:tc>
        <w:tc>
          <w:tcPr>
            <w:tcW w:w="1276" w:type="dxa"/>
          </w:tcPr>
          <w:p w14:paraId="2B8C6B6F" w14:textId="77777777" w:rsidR="00DD232E" w:rsidRDefault="00DD232E" w:rsidP="00F45745">
            <w:pPr>
              <w:pStyle w:val="StandaardAlt"/>
            </w:pPr>
            <w:r>
              <w:t>2012</w:t>
            </w:r>
          </w:p>
        </w:tc>
        <w:tc>
          <w:tcPr>
            <w:tcW w:w="5919" w:type="dxa"/>
          </w:tcPr>
          <w:p w14:paraId="45024FC6" w14:textId="77777777" w:rsidR="00DD232E" w:rsidRDefault="00B12E95" w:rsidP="00F45745">
            <w:pPr>
              <w:pStyle w:val="StandaardAlt"/>
            </w:pPr>
            <w:r>
              <w:t xml:space="preserve">Kenteq provides training for technical jobs in metal- and woodworking, ICT, etc. I performed an </w:t>
            </w:r>
            <w:r w:rsidRPr="00B12E95">
              <w:t>investiga</w:t>
            </w:r>
            <w:r w:rsidR="005E327B">
              <w:softHyphen/>
            </w:r>
            <w:r w:rsidRPr="00B12E95">
              <w:t xml:space="preserve">tion </w:t>
            </w:r>
            <w:r>
              <w:t>on changing</w:t>
            </w:r>
            <w:r w:rsidRPr="00B12E95">
              <w:t xml:space="preserve"> the current </w:t>
            </w:r>
            <w:r>
              <w:t xml:space="preserve">course manual production system </w:t>
            </w:r>
            <w:r w:rsidRPr="00B12E95">
              <w:t>into something more versatile: Not just creating PDF's but also other formats</w:t>
            </w:r>
            <w:r>
              <w:t>/interfaces.</w:t>
            </w:r>
          </w:p>
        </w:tc>
      </w:tr>
      <w:tr w:rsidR="00940EC8" w14:paraId="1F51791C" w14:textId="77777777" w:rsidTr="00F45745">
        <w:trPr>
          <w:cantSplit/>
        </w:trPr>
        <w:tc>
          <w:tcPr>
            <w:tcW w:w="1985" w:type="dxa"/>
          </w:tcPr>
          <w:p w14:paraId="1E834379" w14:textId="77777777" w:rsidR="00940EC8" w:rsidRDefault="00940EC8" w:rsidP="00F45745">
            <w:pPr>
              <w:pStyle w:val="StandaardAlt"/>
            </w:pPr>
            <w:r>
              <w:t>Line Up</w:t>
            </w:r>
          </w:p>
        </w:tc>
        <w:tc>
          <w:tcPr>
            <w:tcW w:w="1276" w:type="dxa"/>
          </w:tcPr>
          <w:p w14:paraId="2CC0349A" w14:textId="77777777" w:rsidR="00940EC8" w:rsidRDefault="00940EC8" w:rsidP="00F45745">
            <w:pPr>
              <w:pStyle w:val="StandaardAlt"/>
            </w:pPr>
            <w:r>
              <w:t>2011</w:t>
            </w:r>
          </w:p>
        </w:tc>
        <w:tc>
          <w:tcPr>
            <w:tcW w:w="5919" w:type="dxa"/>
          </w:tcPr>
          <w:p w14:paraId="64AEC1E6" w14:textId="77777777" w:rsidR="00940EC8" w:rsidRDefault="00201173" w:rsidP="00F45745">
            <w:pPr>
              <w:pStyle w:val="StandaardAlt"/>
            </w:pPr>
            <w:r>
              <w:t xml:space="preserve">Line Up is a digital publisher and service provider. My task was to introduce an XML application platform and train/coach the employees in using this. </w:t>
            </w:r>
          </w:p>
        </w:tc>
      </w:tr>
      <w:tr w:rsidR="00DD232E" w14:paraId="20326000" w14:textId="77777777" w:rsidTr="00F45745">
        <w:trPr>
          <w:cantSplit/>
        </w:trPr>
        <w:tc>
          <w:tcPr>
            <w:tcW w:w="1985" w:type="dxa"/>
          </w:tcPr>
          <w:p w14:paraId="139FF7DF" w14:textId="77777777" w:rsidR="00DD232E" w:rsidRDefault="00DD232E" w:rsidP="00F45745">
            <w:pPr>
              <w:pStyle w:val="StandaardAlt"/>
            </w:pPr>
            <w:r>
              <w:t>Compu’train</w:t>
            </w:r>
          </w:p>
        </w:tc>
        <w:tc>
          <w:tcPr>
            <w:tcW w:w="1276" w:type="dxa"/>
          </w:tcPr>
          <w:p w14:paraId="7AF4F189" w14:textId="77777777" w:rsidR="00DD232E" w:rsidRDefault="00940EC8" w:rsidP="00F45745">
            <w:pPr>
              <w:pStyle w:val="StandaardAlt"/>
            </w:pPr>
            <w:r>
              <w:t>2008-2011</w:t>
            </w:r>
          </w:p>
        </w:tc>
        <w:tc>
          <w:tcPr>
            <w:tcW w:w="5919" w:type="dxa"/>
          </w:tcPr>
          <w:p w14:paraId="21E31892" w14:textId="77777777" w:rsidR="00DD232E" w:rsidRDefault="00201173" w:rsidP="00F45745">
            <w:pPr>
              <w:pStyle w:val="StandaardAlt"/>
            </w:pPr>
            <w:r>
              <w:t xml:space="preserve">Compu’train is a well-known Dutch professional training organization. I developed and provided the </w:t>
            </w:r>
            <w:r w:rsidR="00FF08A9">
              <w:t xml:space="preserve">XML and </w:t>
            </w:r>
            <w:r>
              <w:t>XSLT train</w:t>
            </w:r>
            <w:r w:rsidR="005E327B">
              <w:softHyphen/>
            </w:r>
            <w:r>
              <w:t>ing.</w:t>
            </w:r>
          </w:p>
        </w:tc>
      </w:tr>
      <w:tr w:rsidR="00DD232E" w14:paraId="14089E68" w14:textId="77777777" w:rsidTr="00F45745">
        <w:trPr>
          <w:cantSplit/>
        </w:trPr>
        <w:tc>
          <w:tcPr>
            <w:tcW w:w="1985" w:type="dxa"/>
          </w:tcPr>
          <w:p w14:paraId="47999400" w14:textId="77777777" w:rsidR="00DD232E" w:rsidRDefault="00DD232E" w:rsidP="00F45745">
            <w:pPr>
              <w:pStyle w:val="StandaardAlt"/>
            </w:pPr>
            <w:r>
              <w:t>SVH</w:t>
            </w:r>
          </w:p>
        </w:tc>
        <w:tc>
          <w:tcPr>
            <w:tcW w:w="1276" w:type="dxa"/>
          </w:tcPr>
          <w:p w14:paraId="69CFA016" w14:textId="77777777" w:rsidR="00DD232E" w:rsidRDefault="00940EC8" w:rsidP="00F45745">
            <w:pPr>
              <w:pStyle w:val="StandaardAlt"/>
            </w:pPr>
            <w:r>
              <w:t>2008-2011</w:t>
            </w:r>
          </w:p>
        </w:tc>
        <w:tc>
          <w:tcPr>
            <w:tcW w:w="5919" w:type="dxa"/>
          </w:tcPr>
          <w:p w14:paraId="5D3D4EE5" w14:textId="77777777" w:rsidR="00DD232E" w:rsidRDefault="00201173" w:rsidP="00F45745">
            <w:pPr>
              <w:pStyle w:val="StandaardAlt"/>
            </w:pPr>
            <w:r>
              <w:t>SVH is an education provider for the Dutch catering industry. I worked as a system’s architect for several of their applications.</w:t>
            </w:r>
          </w:p>
        </w:tc>
      </w:tr>
    </w:tbl>
    <w:p w14:paraId="08BB7A53" w14:textId="45762653" w:rsidR="003F71AC" w:rsidRDefault="003F71AC" w:rsidP="00F45745">
      <w:pPr>
        <w:pStyle w:val="Heading1"/>
        <w:ind w:left="-1134"/>
      </w:pPr>
      <w:r>
        <w:t>Books</w:t>
      </w:r>
    </w:p>
    <w:tbl>
      <w:tblPr>
        <w:tblW w:w="9214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1985"/>
        <w:gridCol w:w="7229"/>
      </w:tblGrid>
      <w:tr w:rsidR="003F71AC" w14:paraId="74B1A501" w14:textId="77777777" w:rsidTr="00F45745">
        <w:trPr>
          <w:cantSplit/>
        </w:trPr>
        <w:tc>
          <w:tcPr>
            <w:tcW w:w="1985" w:type="dxa"/>
          </w:tcPr>
          <w:p w14:paraId="780B5442" w14:textId="77777777" w:rsidR="003F71AC" w:rsidRDefault="003F71AC" w:rsidP="00F45745">
            <w:pPr>
              <w:pStyle w:val="StandaardAlt"/>
            </w:pPr>
            <w:r>
              <w:rPr>
                <w:noProof/>
              </w:rPr>
              <w:drawing>
                <wp:inline distT="0" distB="0" distL="0" distR="0" wp14:anchorId="7B5A1BD4" wp14:editId="4CCA9DFA">
                  <wp:extent cx="952500" cy="1176589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884" cy="1199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339702" w14:textId="1AE25609" w:rsidR="00F45745" w:rsidRDefault="00F45745" w:rsidP="00F45745">
            <w:pPr>
              <w:pStyle w:val="StandaardAlt"/>
            </w:pPr>
          </w:p>
        </w:tc>
        <w:tc>
          <w:tcPr>
            <w:tcW w:w="7229" w:type="dxa"/>
          </w:tcPr>
          <w:p w14:paraId="57375CDF" w14:textId="77777777" w:rsidR="003F71AC" w:rsidRDefault="003F71AC" w:rsidP="00F45745">
            <w:pPr>
              <w:pStyle w:val="StandaardAlt"/>
            </w:pPr>
            <w:r w:rsidRPr="003F71AC">
              <w:t xml:space="preserve">XProc 3.0 is a programming language for processing XML, JSON, and other documents in pipelines. XProc chains conversions and other steps, allowing for potentially complex processing. </w:t>
            </w:r>
          </w:p>
          <w:p w14:paraId="5729152E" w14:textId="77777777" w:rsidR="003F71AC" w:rsidRDefault="003F71AC" w:rsidP="00F45745">
            <w:pPr>
              <w:pStyle w:val="StandaardAlt"/>
            </w:pPr>
            <w:r>
              <w:t xml:space="preserve">I am </w:t>
            </w:r>
            <w:r w:rsidR="00F45745">
              <w:t>a member</w:t>
            </w:r>
            <w:r>
              <w:t xml:space="preserve"> of the editing committee for XProc 3.0</w:t>
            </w:r>
            <w:r w:rsidR="00F45745">
              <w:t xml:space="preserve">.  </w:t>
            </w:r>
          </w:p>
          <w:p w14:paraId="2935169F" w14:textId="4981A3BC" w:rsidR="00F45745" w:rsidRDefault="00F45745" w:rsidP="00F45745">
            <w:pPr>
              <w:pStyle w:val="StandaardAlt"/>
            </w:pPr>
            <w:r>
              <w:t xml:space="preserve">This programmer reference was written to lower the learning curve and stimulate using the language. </w:t>
            </w:r>
          </w:p>
        </w:tc>
      </w:tr>
      <w:tr w:rsidR="00F45745" w:rsidRPr="00F45745" w14:paraId="5AA645B2" w14:textId="77777777" w:rsidTr="00F45745">
        <w:trPr>
          <w:cantSplit/>
        </w:trPr>
        <w:tc>
          <w:tcPr>
            <w:tcW w:w="1985" w:type="dxa"/>
          </w:tcPr>
          <w:p w14:paraId="0F55A7FC" w14:textId="3D7BC902" w:rsidR="00F45745" w:rsidRDefault="00F45745" w:rsidP="00F45745">
            <w:pPr>
              <w:pStyle w:val="StandaardAlt"/>
            </w:pPr>
            <w:r>
              <w:rPr>
                <w:noProof/>
              </w:rPr>
              <w:drawing>
                <wp:inline distT="0" distB="0" distL="0" distR="0" wp14:anchorId="75A833B1" wp14:editId="4A55024F">
                  <wp:extent cx="952500" cy="1248707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867" cy="126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</w:tcPr>
          <w:p w14:paraId="641A2910" w14:textId="7D4E7129" w:rsidR="00F45745" w:rsidRPr="003F71AC" w:rsidRDefault="00F45745" w:rsidP="00F45745">
            <w:pPr>
              <w:pStyle w:val="StandaardAlt"/>
            </w:pPr>
            <w:r>
              <w:t xml:space="preserve">eXist-db is an XML database and processing platform. </w:t>
            </w:r>
            <w:r w:rsidRPr="00F45745">
              <w:t xml:space="preserve">Together with Adam Retter I wrote a book </w:t>
            </w:r>
            <w:r>
              <w:t>about it</w:t>
            </w:r>
            <w:r w:rsidRPr="00F45745">
              <w:t>.</w:t>
            </w:r>
          </w:p>
        </w:tc>
      </w:tr>
    </w:tbl>
    <w:p w14:paraId="29B1AEE2" w14:textId="71B35B1E" w:rsidR="00901B24" w:rsidRDefault="00377E9B" w:rsidP="00F45745">
      <w:pPr>
        <w:pStyle w:val="Heading1"/>
        <w:ind w:left="-1134"/>
      </w:pPr>
      <w:r>
        <w:t>Personal data</w:t>
      </w:r>
    </w:p>
    <w:tbl>
      <w:tblPr>
        <w:tblW w:w="0" w:type="auto"/>
        <w:tblInd w:w="-1134" w:type="dxa"/>
        <w:tblLayout w:type="fixed"/>
        <w:tblLook w:val="0000" w:firstRow="0" w:lastRow="0" w:firstColumn="0" w:lastColumn="0" w:noHBand="0" w:noVBand="0"/>
      </w:tblPr>
      <w:tblGrid>
        <w:gridCol w:w="3199"/>
        <w:gridCol w:w="5423"/>
      </w:tblGrid>
      <w:tr w:rsidR="00377E9B" w14:paraId="7279A6DF" w14:textId="77777777" w:rsidTr="00F45745">
        <w:trPr>
          <w:cantSplit/>
        </w:trPr>
        <w:tc>
          <w:tcPr>
            <w:tcW w:w="3199" w:type="dxa"/>
          </w:tcPr>
          <w:p w14:paraId="208EE94C" w14:textId="77777777" w:rsidR="00377E9B" w:rsidRDefault="00377E9B" w:rsidP="00F45745">
            <w:pPr>
              <w:pStyle w:val="StandaardAlt"/>
            </w:pPr>
            <w:r>
              <w:t>Surname:</w:t>
            </w:r>
          </w:p>
        </w:tc>
        <w:tc>
          <w:tcPr>
            <w:tcW w:w="5423" w:type="dxa"/>
          </w:tcPr>
          <w:p w14:paraId="2598D03E" w14:textId="77777777" w:rsidR="00377E9B" w:rsidRDefault="00377E9B" w:rsidP="00F45745">
            <w:pPr>
              <w:pStyle w:val="StandaardAlt"/>
            </w:pPr>
            <w:r>
              <w:t>Siegel</w:t>
            </w:r>
          </w:p>
        </w:tc>
      </w:tr>
      <w:tr w:rsidR="00377E9B" w14:paraId="5A7AC4A9" w14:textId="77777777" w:rsidTr="00F45745">
        <w:trPr>
          <w:cantSplit/>
        </w:trPr>
        <w:tc>
          <w:tcPr>
            <w:tcW w:w="3199" w:type="dxa"/>
          </w:tcPr>
          <w:p w14:paraId="4003BCBC" w14:textId="77777777" w:rsidR="00377E9B" w:rsidRDefault="00377E9B" w:rsidP="00F45745">
            <w:pPr>
              <w:pStyle w:val="StandaardAlt"/>
            </w:pPr>
            <w:r>
              <w:t>First names</w:t>
            </w:r>
          </w:p>
        </w:tc>
        <w:tc>
          <w:tcPr>
            <w:tcW w:w="5423" w:type="dxa"/>
          </w:tcPr>
          <w:p w14:paraId="6A6C5EB9" w14:textId="77777777" w:rsidR="00377E9B" w:rsidRDefault="00377E9B" w:rsidP="00F45745">
            <w:pPr>
              <w:pStyle w:val="StandaardAlt"/>
            </w:pPr>
            <w:r>
              <w:t>Robert Erik</w:t>
            </w:r>
          </w:p>
        </w:tc>
      </w:tr>
      <w:tr w:rsidR="00377E9B" w14:paraId="0F3CC844" w14:textId="77777777" w:rsidTr="00F45745">
        <w:trPr>
          <w:cantSplit/>
        </w:trPr>
        <w:tc>
          <w:tcPr>
            <w:tcW w:w="3199" w:type="dxa"/>
          </w:tcPr>
          <w:p w14:paraId="32D75EFD" w14:textId="77777777" w:rsidR="00377E9B" w:rsidRDefault="00377E9B" w:rsidP="00F45745">
            <w:pPr>
              <w:pStyle w:val="StandaardAlt"/>
            </w:pPr>
            <w:r>
              <w:t>Highest education:</w:t>
            </w:r>
          </w:p>
        </w:tc>
        <w:tc>
          <w:tcPr>
            <w:tcW w:w="5423" w:type="dxa"/>
          </w:tcPr>
          <w:p w14:paraId="0B63D05A" w14:textId="77777777" w:rsidR="00377E9B" w:rsidRDefault="00377E9B" w:rsidP="00F45745">
            <w:pPr>
              <w:pStyle w:val="StandaardAlt"/>
            </w:pPr>
            <w:r>
              <w:t>Master’s degree Electronics</w:t>
            </w:r>
          </w:p>
        </w:tc>
      </w:tr>
      <w:tr w:rsidR="00377E9B" w14:paraId="70F5325B" w14:textId="77777777" w:rsidTr="00F45745">
        <w:trPr>
          <w:cantSplit/>
        </w:trPr>
        <w:tc>
          <w:tcPr>
            <w:tcW w:w="3199" w:type="dxa"/>
          </w:tcPr>
          <w:p w14:paraId="29DB9BB1" w14:textId="77777777" w:rsidR="00377E9B" w:rsidRDefault="00377E9B" w:rsidP="00F45745">
            <w:pPr>
              <w:pStyle w:val="StandaardAlt"/>
            </w:pPr>
            <w:r>
              <w:t>Date and place of birth</w:t>
            </w:r>
          </w:p>
        </w:tc>
        <w:tc>
          <w:tcPr>
            <w:tcW w:w="5423" w:type="dxa"/>
          </w:tcPr>
          <w:p w14:paraId="68F0979C" w14:textId="77777777" w:rsidR="007A487D" w:rsidRDefault="00377E9B" w:rsidP="00F45745">
            <w:pPr>
              <w:pStyle w:val="StandaardAlt"/>
            </w:pPr>
            <w:r>
              <w:t>September 10, 1961, Amsterdam</w:t>
            </w:r>
          </w:p>
        </w:tc>
      </w:tr>
      <w:tr w:rsidR="007A487D" w14:paraId="58857D18" w14:textId="77777777" w:rsidTr="00F45745">
        <w:trPr>
          <w:cantSplit/>
        </w:trPr>
        <w:tc>
          <w:tcPr>
            <w:tcW w:w="3199" w:type="dxa"/>
          </w:tcPr>
          <w:p w14:paraId="0999C27A" w14:textId="77777777" w:rsidR="007A487D" w:rsidRDefault="007A487D" w:rsidP="00F45745">
            <w:pPr>
              <w:pStyle w:val="StandaardAlt"/>
            </w:pPr>
            <w:r>
              <w:t>Nationality:</w:t>
            </w:r>
          </w:p>
        </w:tc>
        <w:tc>
          <w:tcPr>
            <w:tcW w:w="5423" w:type="dxa"/>
          </w:tcPr>
          <w:p w14:paraId="6AC667B5" w14:textId="77777777" w:rsidR="007A487D" w:rsidRDefault="007A487D" w:rsidP="00F45745">
            <w:pPr>
              <w:pStyle w:val="StandaardAlt"/>
            </w:pPr>
            <w:r>
              <w:t>Dutch</w:t>
            </w:r>
          </w:p>
        </w:tc>
      </w:tr>
      <w:tr w:rsidR="00377E9B" w:rsidRPr="00F45745" w14:paraId="2DC050DC" w14:textId="77777777" w:rsidTr="00F45745">
        <w:trPr>
          <w:cantSplit/>
        </w:trPr>
        <w:tc>
          <w:tcPr>
            <w:tcW w:w="3199" w:type="dxa"/>
          </w:tcPr>
          <w:p w14:paraId="141CE2C1" w14:textId="77777777" w:rsidR="00377E9B" w:rsidRDefault="00377E9B" w:rsidP="00F45745">
            <w:pPr>
              <w:pStyle w:val="StandaardAlt"/>
            </w:pPr>
            <w:r>
              <w:t>Address:</w:t>
            </w:r>
          </w:p>
        </w:tc>
        <w:tc>
          <w:tcPr>
            <w:tcW w:w="5423" w:type="dxa"/>
          </w:tcPr>
          <w:p w14:paraId="3333C235" w14:textId="77777777" w:rsidR="00377E9B" w:rsidRPr="00F45745" w:rsidRDefault="00377E9B" w:rsidP="00F45745">
            <w:pPr>
              <w:pStyle w:val="StandaardAlt"/>
            </w:pPr>
            <w:r w:rsidRPr="00F45745">
              <w:t>Speenkruidstraat 100</w:t>
            </w:r>
            <w:r w:rsidRPr="00F45745">
              <w:br/>
              <w:t>9731 GX  Groningen</w:t>
            </w:r>
          </w:p>
          <w:p w14:paraId="63AE38A7" w14:textId="77777777" w:rsidR="00377E9B" w:rsidRPr="00F45745" w:rsidRDefault="00377E9B" w:rsidP="00F45745">
            <w:pPr>
              <w:pStyle w:val="StandaardAlt"/>
            </w:pPr>
            <w:r w:rsidRPr="00F45745">
              <w:t>The Netherlands</w:t>
            </w:r>
          </w:p>
        </w:tc>
      </w:tr>
      <w:tr w:rsidR="00377E9B" w14:paraId="421BB80A" w14:textId="77777777" w:rsidTr="00F45745">
        <w:trPr>
          <w:cantSplit/>
        </w:trPr>
        <w:tc>
          <w:tcPr>
            <w:tcW w:w="3199" w:type="dxa"/>
          </w:tcPr>
          <w:p w14:paraId="45EADADE" w14:textId="77777777" w:rsidR="00377E9B" w:rsidRDefault="00377E9B" w:rsidP="00F45745">
            <w:pPr>
              <w:pStyle w:val="StandaardAlt"/>
            </w:pPr>
            <w:r>
              <w:t>Phone</w:t>
            </w:r>
          </w:p>
        </w:tc>
        <w:tc>
          <w:tcPr>
            <w:tcW w:w="5423" w:type="dxa"/>
          </w:tcPr>
          <w:p w14:paraId="5DDB5368" w14:textId="05127651" w:rsidR="00377E9B" w:rsidRDefault="00377E9B" w:rsidP="00F45745">
            <w:pPr>
              <w:pStyle w:val="StandaardAlt"/>
            </w:pPr>
            <w:r>
              <w:t>+31 6 53260792</w:t>
            </w:r>
          </w:p>
        </w:tc>
      </w:tr>
      <w:tr w:rsidR="00377E9B" w14:paraId="06641F25" w14:textId="77777777" w:rsidTr="00F45745">
        <w:trPr>
          <w:cantSplit/>
        </w:trPr>
        <w:tc>
          <w:tcPr>
            <w:tcW w:w="3199" w:type="dxa"/>
          </w:tcPr>
          <w:p w14:paraId="3C7029C1" w14:textId="77777777" w:rsidR="00377E9B" w:rsidRDefault="00377E9B" w:rsidP="00F45745">
            <w:pPr>
              <w:pStyle w:val="StandaardAlt"/>
            </w:pPr>
            <w:r>
              <w:t>E-mail:</w:t>
            </w:r>
          </w:p>
        </w:tc>
        <w:tc>
          <w:tcPr>
            <w:tcW w:w="5423" w:type="dxa"/>
          </w:tcPr>
          <w:p w14:paraId="35FEADF3" w14:textId="77777777" w:rsidR="00377E9B" w:rsidRDefault="00377E9B" w:rsidP="00F45745">
            <w:pPr>
              <w:pStyle w:val="StandaardAlt"/>
            </w:pPr>
            <w:r>
              <w:t>erik@</w:t>
            </w:r>
            <w:r w:rsidR="007A487D">
              <w:t>xatapult.com</w:t>
            </w:r>
            <w:r w:rsidR="006A4476">
              <w:t xml:space="preserve"> / erik@xatapult.nl</w:t>
            </w:r>
          </w:p>
        </w:tc>
      </w:tr>
      <w:tr w:rsidR="00377E9B" w14:paraId="6DA7B2A9" w14:textId="77777777" w:rsidTr="00F45745">
        <w:trPr>
          <w:cantSplit/>
        </w:trPr>
        <w:tc>
          <w:tcPr>
            <w:tcW w:w="3199" w:type="dxa"/>
          </w:tcPr>
          <w:p w14:paraId="4A0B7614" w14:textId="77777777" w:rsidR="00377E9B" w:rsidRDefault="00377E9B" w:rsidP="00F45745">
            <w:pPr>
              <w:pStyle w:val="StandaardAlt"/>
            </w:pPr>
            <w:r>
              <w:t>Website:</w:t>
            </w:r>
          </w:p>
        </w:tc>
        <w:tc>
          <w:tcPr>
            <w:tcW w:w="5423" w:type="dxa"/>
          </w:tcPr>
          <w:p w14:paraId="34BDBA7A" w14:textId="77777777" w:rsidR="00377E9B" w:rsidRDefault="00377E9B" w:rsidP="00F45745">
            <w:pPr>
              <w:pStyle w:val="StandaardAlt"/>
            </w:pPr>
            <w:r>
              <w:t>www.xatapult.com</w:t>
            </w:r>
            <w:r w:rsidR="006A4476">
              <w:t xml:space="preserve"> / www.xatapult.nl</w:t>
            </w:r>
          </w:p>
        </w:tc>
      </w:tr>
      <w:tr w:rsidR="00377E9B" w14:paraId="270E4417" w14:textId="77777777" w:rsidTr="00F45745">
        <w:trPr>
          <w:cantSplit/>
        </w:trPr>
        <w:tc>
          <w:tcPr>
            <w:tcW w:w="3199" w:type="dxa"/>
          </w:tcPr>
          <w:p w14:paraId="557DDD27" w14:textId="77777777" w:rsidR="00377E9B" w:rsidRDefault="00377E9B" w:rsidP="00F45745">
            <w:pPr>
              <w:pStyle w:val="StandaardAlt"/>
            </w:pPr>
            <w:r>
              <w:t>Driver’s license</w:t>
            </w:r>
          </w:p>
        </w:tc>
        <w:tc>
          <w:tcPr>
            <w:tcW w:w="5423" w:type="dxa"/>
          </w:tcPr>
          <w:p w14:paraId="589A0067" w14:textId="77777777" w:rsidR="00377E9B" w:rsidRDefault="00377E9B" w:rsidP="00F45745">
            <w:pPr>
              <w:pStyle w:val="StandaardAlt"/>
            </w:pPr>
            <w:r>
              <w:t>Yes</w:t>
            </w:r>
          </w:p>
        </w:tc>
      </w:tr>
      <w:tr w:rsidR="00377E9B" w14:paraId="1270051D" w14:textId="77777777" w:rsidTr="00F45745">
        <w:trPr>
          <w:cantSplit/>
        </w:trPr>
        <w:tc>
          <w:tcPr>
            <w:tcW w:w="3199" w:type="dxa"/>
          </w:tcPr>
          <w:p w14:paraId="6956E392" w14:textId="77777777" w:rsidR="00377E9B" w:rsidRDefault="00377E9B" w:rsidP="00F45745">
            <w:pPr>
              <w:pStyle w:val="StandaardAlt"/>
            </w:pPr>
            <w:r>
              <w:t>Languages:</w:t>
            </w:r>
          </w:p>
          <w:p w14:paraId="4565413D" w14:textId="77777777" w:rsidR="00377E9B" w:rsidRDefault="00377E9B" w:rsidP="00F45745">
            <w:pPr>
              <w:pStyle w:val="StandaardAlt"/>
            </w:pPr>
          </w:p>
        </w:tc>
        <w:tc>
          <w:tcPr>
            <w:tcW w:w="5423" w:type="dxa"/>
          </w:tcPr>
          <w:p w14:paraId="58849BE6" w14:textId="77777777" w:rsidR="00377E9B" w:rsidRDefault="00377E9B" w:rsidP="00F45745">
            <w:pPr>
              <w:pStyle w:val="StandaardAlt"/>
            </w:pPr>
            <w:r>
              <w:t>Dutch:</w:t>
            </w:r>
            <w:r>
              <w:tab/>
            </w:r>
            <w:r>
              <w:tab/>
              <w:t>Excellent</w:t>
            </w:r>
            <w:r w:rsidR="007A487D">
              <w:t xml:space="preserve"> (native language)</w:t>
            </w:r>
          </w:p>
          <w:p w14:paraId="725D9F1E" w14:textId="77777777" w:rsidR="00377E9B" w:rsidRDefault="00377E9B" w:rsidP="00F45745">
            <w:pPr>
              <w:pStyle w:val="StandaardAlt"/>
            </w:pPr>
            <w:r>
              <w:t xml:space="preserve">English: </w:t>
            </w:r>
            <w:r>
              <w:tab/>
              <w:t>Good</w:t>
            </w:r>
          </w:p>
          <w:p w14:paraId="0CAE3691" w14:textId="77777777" w:rsidR="00377E9B" w:rsidRDefault="00377E9B" w:rsidP="00F45745">
            <w:pPr>
              <w:pStyle w:val="StandaardAlt"/>
            </w:pPr>
            <w:r>
              <w:t xml:space="preserve">German: </w:t>
            </w:r>
            <w:r>
              <w:tab/>
              <w:t>Moderate</w:t>
            </w:r>
          </w:p>
        </w:tc>
      </w:tr>
      <w:tr w:rsidR="00377E9B" w14:paraId="5DFB7D60" w14:textId="77777777" w:rsidTr="00F45745">
        <w:trPr>
          <w:cantSplit/>
        </w:trPr>
        <w:tc>
          <w:tcPr>
            <w:tcW w:w="3199" w:type="dxa"/>
          </w:tcPr>
          <w:p w14:paraId="6E80D1FE" w14:textId="77777777" w:rsidR="00377E9B" w:rsidRDefault="00377E9B" w:rsidP="00F45745">
            <w:pPr>
              <w:pStyle w:val="StandaardAlt"/>
            </w:pPr>
            <w:r>
              <w:t>Company name:</w:t>
            </w:r>
          </w:p>
        </w:tc>
        <w:tc>
          <w:tcPr>
            <w:tcW w:w="5423" w:type="dxa"/>
          </w:tcPr>
          <w:p w14:paraId="5F0500C5" w14:textId="77777777" w:rsidR="00377E9B" w:rsidRDefault="00377E9B" w:rsidP="00F45745">
            <w:pPr>
              <w:pStyle w:val="StandaardAlt"/>
            </w:pPr>
            <w:r>
              <w:t>Xatapult</w:t>
            </w:r>
          </w:p>
        </w:tc>
      </w:tr>
      <w:tr w:rsidR="00377E9B" w14:paraId="3894A9BD" w14:textId="77777777" w:rsidTr="00F45745">
        <w:trPr>
          <w:cantSplit/>
        </w:trPr>
        <w:tc>
          <w:tcPr>
            <w:tcW w:w="3199" w:type="dxa"/>
          </w:tcPr>
          <w:p w14:paraId="1405B6BA" w14:textId="2C038488" w:rsidR="00377E9B" w:rsidRDefault="00377E9B" w:rsidP="00F45745">
            <w:pPr>
              <w:pStyle w:val="StandaardAlt"/>
            </w:pPr>
            <w:r>
              <w:t xml:space="preserve">VAT </w:t>
            </w:r>
            <w:r w:rsidR="003F71AC">
              <w:t>Id</w:t>
            </w:r>
            <w:r>
              <w:t>:</w:t>
            </w:r>
          </w:p>
        </w:tc>
        <w:tc>
          <w:tcPr>
            <w:tcW w:w="5423" w:type="dxa"/>
          </w:tcPr>
          <w:p w14:paraId="3A3FB1CC" w14:textId="11AA8898" w:rsidR="00377E9B" w:rsidRDefault="003F71AC" w:rsidP="00F45745">
            <w:pPr>
              <w:pStyle w:val="StandaardAlt"/>
            </w:pPr>
            <w:r w:rsidRPr="003F71AC">
              <w:t>NL001654294B54</w:t>
            </w:r>
          </w:p>
        </w:tc>
      </w:tr>
      <w:tr w:rsidR="00377E9B" w14:paraId="5858172F" w14:textId="77777777" w:rsidTr="00F45745">
        <w:trPr>
          <w:cantSplit/>
        </w:trPr>
        <w:tc>
          <w:tcPr>
            <w:tcW w:w="3199" w:type="dxa"/>
          </w:tcPr>
          <w:p w14:paraId="3A408E34" w14:textId="77777777" w:rsidR="00377E9B" w:rsidRDefault="00377E9B" w:rsidP="00F45745">
            <w:pPr>
              <w:pStyle w:val="StandaardAlt"/>
            </w:pPr>
            <w:r>
              <w:t>Dutch Chamber of Commerce code:</w:t>
            </w:r>
          </w:p>
        </w:tc>
        <w:tc>
          <w:tcPr>
            <w:tcW w:w="5423" w:type="dxa"/>
          </w:tcPr>
          <w:p w14:paraId="599C32DC" w14:textId="77777777" w:rsidR="00377E9B" w:rsidRDefault="00377E9B" w:rsidP="00F45745">
            <w:pPr>
              <w:pStyle w:val="StandaardAlt"/>
            </w:pPr>
            <w:r>
              <w:t xml:space="preserve">02072375 </w:t>
            </w:r>
          </w:p>
        </w:tc>
      </w:tr>
    </w:tbl>
    <w:p w14:paraId="467E4A2E" w14:textId="77777777" w:rsidR="007A487D" w:rsidRDefault="007A487D" w:rsidP="00F45745">
      <w:pPr>
        <w:pStyle w:val="Heading1"/>
        <w:ind w:left="-1134"/>
      </w:pPr>
      <w:r>
        <w:lastRenderedPageBreak/>
        <w:t>Employer’s summary</w:t>
      </w:r>
    </w:p>
    <w:tbl>
      <w:tblPr>
        <w:tblW w:w="0" w:type="auto"/>
        <w:tblInd w:w="-1134" w:type="dxa"/>
        <w:tblLayout w:type="fixed"/>
        <w:tblLook w:val="0000" w:firstRow="0" w:lastRow="0" w:firstColumn="0" w:lastColumn="0" w:noHBand="0" w:noVBand="0"/>
      </w:tblPr>
      <w:tblGrid>
        <w:gridCol w:w="2388"/>
        <w:gridCol w:w="6234"/>
      </w:tblGrid>
      <w:tr w:rsidR="007A487D" w14:paraId="42483719" w14:textId="77777777" w:rsidTr="00F45745">
        <w:trPr>
          <w:cantSplit/>
        </w:trPr>
        <w:tc>
          <w:tcPr>
            <w:tcW w:w="2388" w:type="dxa"/>
          </w:tcPr>
          <w:p w14:paraId="75F093F6" w14:textId="77777777" w:rsidR="007A487D" w:rsidRDefault="007A487D" w:rsidP="00F45745">
            <w:pPr>
              <w:pStyle w:val="StandaardAlt"/>
              <w:keepNext/>
            </w:pPr>
            <w:r>
              <w:t>2009 -</w:t>
            </w:r>
          </w:p>
        </w:tc>
        <w:tc>
          <w:tcPr>
            <w:tcW w:w="6234" w:type="dxa"/>
          </w:tcPr>
          <w:p w14:paraId="2969289F" w14:textId="77777777" w:rsidR="007A487D" w:rsidRDefault="007A487D" w:rsidP="00F45745">
            <w:pPr>
              <w:pStyle w:val="StandaardAlt"/>
              <w:keepNext/>
            </w:pPr>
            <w:r>
              <w:t xml:space="preserve">Self-employed </w:t>
            </w:r>
            <w:r w:rsidR="00FF08A9">
              <w:t xml:space="preserve">content engineer and </w:t>
            </w:r>
            <w:r>
              <w:t>XML specialist; company name Xatapult</w:t>
            </w:r>
          </w:p>
        </w:tc>
      </w:tr>
      <w:tr w:rsidR="007A487D" w14:paraId="335ADBAA" w14:textId="77777777" w:rsidTr="00F45745">
        <w:trPr>
          <w:cantSplit/>
        </w:trPr>
        <w:tc>
          <w:tcPr>
            <w:tcW w:w="2388" w:type="dxa"/>
          </w:tcPr>
          <w:p w14:paraId="6776A407" w14:textId="77777777" w:rsidR="007A487D" w:rsidRDefault="007A487D" w:rsidP="00F45745">
            <w:pPr>
              <w:pStyle w:val="StandaardAlt"/>
              <w:keepNext/>
            </w:pPr>
            <w:r>
              <w:t>2001-2009</w:t>
            </w:r>
          </w:p>
        </w:tc>
        <w:tc>
          <w:tcPr>
            <w:tcW w:w="6234" w:type="dxa"/>
          </w:tcPr>
          <w:p w14:paraId="4D7F9A9A" w14:textId="77777777" w:rsidR="007A487D" w:rsidRDefault="007A487D" w:rsidP="00F45745">
            <w:pPr>
              <w:pStyle w:val="StandaardAlt"/>
              <w:keepNext/>
            </w:pPr>
            <w:r>
              <w:t>Self-employed ICT consultant and systems architect; company name Siegel ICT</w:t>
            </w:r>
          </w:p>
        </w:tc>
      </w:tr>
      <w:tr w:rsidR="007A487D" w14:paraId="7F0E675F" w14:textId="77777777" w:rsidTr="00F45745">
        <w:trPr>
          <w:cantSplit/>
        </w:trPr>
        <w:tc>
          <w:tcPr>
            <w:tcW w:w="2388" w:type="dxa"/>
          </w:tcPr>
          <w:p w14:paraId="3FA9DACE" w14:textId="77777777" w:rsidR="007A487D" w:rsidRDefault="007A487D" w:rsidP="00F45745">
            <w:pPr>
              <w:pStyle w:val="StandaardAlt"/>
            </w:pPr>
            <w:r>
              <w:t>2000-2001</w:t>
            </w:r>
          </w:p>
        </w:tc>
        <w:tc>
          <w:tcPr>
            <w:tcW w:w="6234" w:type="dxa"/>
          </w:tcPr>
          <w:p w14:paraId="723BE6B3" w14:textId="77777777" w:rsidR="007A487D" w:rsidRDefault="007A487D" w:rsidP="00F45745">
            <w:pPr>
              <w:pStyle w:val="StandaardAlt"/>
            </w:pPr>
            <w:r>
              <w:t>&lt;theFactor.e&gt;; Manager of software implementation department</w:t>
            </w:r>
          </w:p>
        </w:tc>
      </w:tr>
      <w:tr w:rsidR="007A487D" w14:paraId="71C73423" w14:textId="77777777" w:rsidTr="00F45745">
        <w:trPr>
          <w:cantSplit/>
        </w:trPr>
        <w:tc>
          <w:tcPr>
            <w:tcW w:w="2388" w:type="dxa"/>
          </w:tcPr>
          <w:p w14:paraId="66A09B93" w14:textId="77777777" w:rsidR="007A487D" w:rsidRDefault="007A487D" w:rsidP="00F45745">
            <w:pPr>
              <w:pStyle w:val="StandaardAlt"/>
            </w:pPr>
            <w:r>
              <w:t>1998-2000</w:t>
            </w:r>
          </w:p>
        </w:tc>
        <w:tc>
          <w:tcPr>
            <w:tcW w:w="6234" w:type="dxa"/>
          </w:tcPr>
          <w:p w14:paraId="3A7D3E2E" w14:textId="77777777" w:rsidR="007A487D" w:rsidRDefault="007A487D" w:rsidP="00F45745">
            <w:pPr>
              <w:pStyle w:val="StandaardAlt"/>
            </w:pPr>
            <w:r>
              <w:t>EverMind Informatica; Consultant</w:t>
            </w:r>
          </w:p>
        </w:tc>
      </w:tr>
      <w:tr w:rsidR="007A487D" w14:paraId="0690FDD3" w14:textId="77777777" w:rsidTr="00F45745">
        <w:trPr>
          <w:cantSplit/>
        </w:trPr>
        <w:tc>
          <w:tcPr>
            <w:tcW w:w="2388" w:type="dxa"/>
          </w:tcPr>
          <w:p w14:paraId="02282339" w14:textId="77777777" w:rsidR="007A487D" w:rsidRDefault="007A487D" w:rsidP="00F45745">
            <w:pPr>
              <w:pStyle w:val="StandaardAlt"/>
            </w:pPr>
            <w:r>
              <w:t>1989-1998</w:t>
            </w:r>
          </w:p>
        </w:tc>
        <w:tc>
          <w:tcPr>
            <w:tcW w:w="6234" w:type="dxa"/>
          </w:tcPr>
          <w:p w14:paraId="58DBE299" w14:textId="77777777" w:rsidR="007A487D" w:rsidRDefault="007A487D" w:rsidP="00F45745">
            <w:pPr>
              <w:pStyle w:val="StandaardAlt"/>
            </w:pPr>
            <w:r>
              <w:t>KPN Telecom; various positions</w:t>
            </w:r>
          </w:p>
        </w:tc>
      </w:tr>
      <w:tr w:rsidR="007A487D" w14:paraId="238DBBFE" w14:textId="77777777" w:rsidTr="00F45745">
        <w:trPr>
          <w:cantSplit/>
        </w:trPr>
        <w:tc>
          <w:tcPr>
            <w:tcW w:w="2388" w:type="dxa"/>
          </w:tcPr>
          <w:p w14:paraId="036643E6" w14:textId="77777777" w:rsidR="007A487D" w:rsidRDefault="007A487D" w:rsidP="00F45745">
            <w:pPr>
              <w:pStyle w:val="StandaardAlt"/>
            </w:pPr>
            <w:r>
              <w:t>1989</w:t>
            </w:r>
          </w:p>
        </w:tc>
        <w:tc>
          <w:tcPr>
            <w:tcW w:w="6234" w:type="dxa"/>
          </w:tcPr>
          <w:p w14:paraId="05478388" w14:textId="77777777" w:rsidR="007A487D" w:rsidRDefault="007A487D" w:rsidP="00F45745">
            <w:pPr>
              <w:pStyle w:val="StandaardAlt"/>
            </w:pPr>
            <w:r>
              <w:t>Logica; Analyst-Programmer</w:t>
            </w:r>
          </w:p>
        </w:tc>
      </w:tr>
      <w:tr w:rsidR="007A487D" w14:paraId="3E97829C" w14:textId="77777777" w:rsidTr="00F45745">
        <w:trPr>
          <w:cantSplit/>
        </w:trPr>
        <w:tc>
          <w:tcPr>
            <w:tcW w:w="2388" w:type="dxa"/>
          </w:tcPr>
          <w:p w14:paraId="0F71D2F9" w14:textId="77777777" w:rsidR="007A487D" w:rsidRDefault="007A487D" w:rsidP="00F45745">
            <w:pPr>
              <w:pStyle w:val="StandaardAlt"/>
            </w:pPr>
            <w:r>
              <w:t>1987-1988</w:t>
            </w:r>
          </w:p>
        </w:tc>
        <w:tc>
          <w:tcPr>
            <w:tcW w:w="6234" w:type="dxa"/>
          </w:tcPr>
          <w:p w14:paraId="1CB749D0" w14:textId="77777777" w:rsidR="007A487D" w:rsidRDefault="007A487D" w:rsidP="00F45745">
            <w:pPr>
              <w:pStyle w:val="StandaardAlt"/>
            </w:pPr>
            <w:r>
              <w:t>PTT Telematica laboratorium; Researcher</w:t>
            </w:r>
          </w:p>
        </w:tc>
      </w:tr>
      <w:tr w:rsidR="007A487D" w14:paraId="0327D287" w14:textId="77777777" w:rsidTr="00F45745">
        <w:trPr>
          <w:cantSplit/>
        </w:trPr>
        <w:tc>
          <w:tcPr>
            <w:tcW w:w="2388" w:type="dxa"/>
          </w:tcPr>
          <w:p w14:paraId="557A708A" w14:textId="77777777" w:rsidR="007A487D" w:rsidRDefault="007A487D" w:rsidP="00F45745">
            <w:pPr>
              <w:pStyle w:val="StandaardAlt"/>
            </w:pPr>
            <w:r>
              <w:t>1985</w:t>
            </w:r>
          </w:p>
        </w:tc>
        <w:tc>
          <w:tcPr>
            <w:tcW w:w="6234" w:type="dxa"/>
          </w:tcPr>
          <w:p w14:paraId="553C3E1D" w14:textId="77777777" w:rsidR="007A487D" w:rsidRDefault="007A487D" w:rsidP="00F45745">
            <w:pPr>
              <w:pStyle w:val="StandaardAlt"/>
            </w:pPr>
            <w:r>
              <w:t>Informatieteam; Programmer</w:t>
            </w:r>
          </w:p>
        </w:tc>
      </w:tr>
      <w:tr w:rsidR="007A487D" w14:paraId="6428433E" w14:textId="77777777" w:rsidTr="00F45745">
        <w:trPr>
          <w:cantSplit/>
        </w:trPr>
        <w:tc>
          <w:tcPr>
            <w:tcW w:w="2388" w:type="dxa"/>
          </w:tcPr>
          <w:p w14:paraId="29C43F6A" w14:textId="77777777" w:rsidR="007A487D" w:rsidRDefault="007A487D" w:rsidP="00F45745">
            <w:pPr>
              <w:pStyle w:val="StandaardAlt"/>
            </w:pPr>
            <w:r>
              <w:t>1982-1984</w:t>
            </w:r>
          </w:p>
        </w:tc>
        <w:tc>
          <w:tcPr>
            <w:tcW w:w="6234" w:type="dxa"/>
          </w:tcPr>
          <w:p w14:paraId="68C18C17" w14:textId="77777777" w:rsidR="007A487D" w:rsidRDefault="007A487D" w:rsidP="00F45745">
            <w:pPr>
              <w:pStyle w:val="StandaardAlt"/>
            </w:pPr>
            <w:r>
              <w:t>Freelance programmer embedded systems</w:t>
            </w:r>
          </w:p>
        </w:tc>
      </w:tr>
    </w:tbl>
    <w:p w14:paraId="77A88925" w14:textId="77777777" w:rsidR="007A487D" w:rsidRDefault="007A487D" w:rsidP="00F45745">
      <w:pPr>
        <w:pStyle w:val="Heading1"/>
        <w:ind w:left="-1134"/>
      </w:pPr>
      <w:r>
        <w:t>Education overview</w:t>
      </w:r>
      <w:r>
        <w:tab/>
      </w:r>
      <w:r>
        <w:tab/>
      </w:r>
    </w:p>
    <w:tbl>
      <w:tblPr>
        <w:tblW w:w="0" w:type="auto"/>
        <w:tblInd w:w="-1134" w:type="dxa"/>
        <w:tblLayout w:type="fixed"/>
        <w:tblLook w:val="0000" w:firstRow="0" w:lastRow="0" w:firstColumn="0" w:lastColumn="0" w:noHBand="0" w:noVBand="0"/>
      </w:tblPr>
      <w:tblGrid>
        <w:gridCol w:w="2322"/>
        <w:gridCol w:w="6300"/>
      </w:tblGrid>
      <w:tr w:rsidR="008343BC" w14:paraId="0CCB104E" w14:textId="77777777" w:rsidTr="00F45745">
        <w:trPr>
          <w:cantSplit/>
        </w:trPr>
        <w:tc>
          <w:tcPr>
            <w:tcW w:w="2322" w:type="dxa"/>
          </w:tcPr>
          <w:p w14:paraId="17A258AA" w14:textId="77777777" w:rsidR="008343BC" w:rsidRDefault="008343BC" w:rsidP="00F45745">
            <w:pPr>
              <w:pStyle w:val="StandaardAlt"/>
            </w:pPr>
            <w:r>
              <w:t>2011</w:t>
            </w:r>
          </w:p>
        </w:tc>
        <w:tc>
          <w:tcPr>
            <w:tcW w:w="6300" w:type="dxa"/>
          </w:tcPr>
          <w:p w14:paraId="4A302DED" w14:textId="77777777" w:rsidR="006A4476" w:rsidRPr="00F45745" w:rsidRDefault="006A4476" w:rsidP="00F45745">
            <w:pPr>
              <w:pStyle w:val="StandaardAlt"/>
            </w:pPr>
            <w:r w:rsidRPr="00F45745">
              <w:t>eXist Solutions</w:t>
            </w:r>
          </w:p>
          <w:p w14:paraId="355EB178" w14:textId="77777777" w:rsidR="008343BC" w:rsidRPr="008343BC" w:rsidRDefault="008343BC" w:rsidP="00F45745">
            <w:pPr>
              <w:pStyle w:val="StandaardAlt"/>
            </w:pPr>
            <w:r w:rsidRPr="008343BC">
              <w:t>eXist-db Development and Performance training</w:t>
            </w:r>
          </w:p>
        </w:tc>
      </w:tr>
      <w:tr w:rsidR="007A487D" w14:paraId="765A7D2B" w14:textId="77777777" w:rsidTr="00F45745">
        <w:trPr>
          <w:cantSplit/>
        </w:trPr>
        <w:tc>
          <w:tcPr>
            <w:tcW w:w="2322" w:type="dxa"/>
          </w:tcPr>
          <w:p w14:paraId="653D2D4A" w14:textId="77777777" w:rsidR="007A487D" w:rsidRDefault="007A487D" w:rsidP="00F45745">
            <w:pPr>
              <w:pStyle w:val="StandaardAlt"/>
            </w:pPr>
            <w:r>
              <w:t>2008</w:t>
            </w:r>
          </w:p>
        </w:tc>
        <w:tc>
          <w:tcPr>
            <w:tcW w:w="6300" w:type="dxa"/>
          </w:tcPr>
          <w:p w14:paraId="76FF6F7C" w14:textId="77777777" w:rsidR="007A487D" w:rsidRDefault="007A487D" w:rsidP="00F45745">
            <w:pPr>
              <w:pStyle w:val="StandaardAlt"/>
            </w:pPr>
            <w:r w:rsidRPr="00F45745">
              <w:t xml:space="preserve">Cocoon </w:t>
            </w:r>
          </w:p>
          <w:p w14:paraId="4064CEB3" w14:textId="77777777" w:rsidR="007A487D" w:rsidRDefault="007A487D" w:rsidP="00F45745">
            <w:pPr>
              <w:pStyle w:val="StandaardAlt"/>
            </w:pPr>
            <w:r>
              <w:t>Be Value</w:t>
            </w:r>
          </w:p>
        </w:tc>
      </w:tr>
      <w:tr w:rsidR="007A487D" w14:paraId="2A6D5BAE" w14:textId="77777777" w:rsidTr="00F45745">
        <w:trPr>
          <w:cantSplit/>
        </w:trPr>
        <w:tc>
          <w:tcPr>
            <w:tcW w:w="2322" w:type="dxa"/>
          </w:tcPr>
          <w:p w14:paraId="0880DA27" w14:textId="77777777" w:rsidR="007A487D" w:rsidRDefault="007A487D" w:rsidP="00F45745">
            <w:pPr>
              <w:pStyle w:val="StandaardAlt"/>
            </w:pPr>
            <w:r>
              <w:t>2007</w:t>
            </w:r>
          </w:p>
        </w:tc>
        <w:tc>
          <w:tcPr>
            <w:tcW w:w="6300" w:type="dxa"/>
          </w:tcPr>
          <w:p w14:paraId="523DC3A3" w14:textId="77777777" w:rsidR="007A487D" w:rsidRPr="00F45745" w:rsidRDefault="007A487D" w:rsidP="00F45745">
            <w:pPr>
              <w:pStyle w:val="StandaardAlt"/>
            </w:pPr>
            <w:r w:rsidRPr="00F45745">
              <w:t>PAT Learning Solutions</w:t>
            </w:r>
          </w:p>
          <w:p w14:paraId="26872A45" w14:textId="77777777" w:rsidR="007A487D" w:rsidRDefault="007A487D" w:rsidP="00F45745">
            <w:pPr>
              <w:pStyle w:val="StandaardAlt"/>
            </w:pPr>
            <w:r>
              <w:t>PRINCE2 Foundation</w:t>
            </w:r>
          </w:p>
        </w:tc>
      </w:tr>
      <w:tr w:rsidR="007A487D" w14:paraId="5725A9B7" w14:textId="77777777" w:rsidTr="00F45745">
        <w:trPr>
          <w:cantSplit/>
        </w:trPr>
        <w:tc>
          <w:tcPr>
            <w:tcW w:w="2322" w:type="dxa"/>
          </w:tcPr>
          <w:p w14:paraId="4062E80B" w14:textId="77777777" w:rsidR="007A487D" w:rsidRDefault="007A487D" w:rsidP="00F45745">
            <w:pPr>
              <w:pStyle w:val="StandaardAlt"/>
            </w:pPr>
            <w:r>
              <w:t>2004</w:t>
            </w:r>
          </w:p>
        </w:tc>
        <w:tc>
          <w:tcPr>
            <w:tcW w:w="6300" w:type="dxa"/>
          </w:tcPr>
          <w:p w14:paraId="2D6CD2ED" w14:textId="77777777" w:rsidR="007A487D" w:rsidRPr="00F45745" w:rsidRDefault="007A487D" w:rsidP="00F45745">
            <w:pPr>
              <w:pStyle w:val="StandaardAlt"/>
            </w:pPr>
            <w:r w:rsidRPr="00F45745">
              <w:t>Portalyx</w:t>
            </w:r>
          </w:p>
          <w:p w14:paraId="42E49B46" w14:textId="77777777" w:rsidR="007A487D" w:rsidRDefault="007A487D" w:rsidP="00F45745">
            <w:pPr>
              <w:pStyle w:val="StandaardAlt"/>
            </w:pPr>
            <w:r>
              <w:t>Content@ Fundamentals &amp; API programming</w:t>
            </w:r>
          </w:p>
        </w:tc>
      </w:tr>
      <w:tr w:rsidR="007A487D" w14:paraId="7FFD8300" w14:textId="77777777" w:rsidTr="00F45745">
        <w:trPr>
          <w:cantSplit/>
        </w:trPr>
        <w:tc>
          <w:tcPr>
            <w:tcW w:w="2322" w:type="dxa"/>
          </w:tcPr>
          <w:p w14:paraId="5AECB0CA" w14:textId="77777777" w:rsidR="007A487D" w:rsidRDefault="007A487D" w:rsidP="00F45745">
            <w:pPr>
              <w:pStyle w:val="StandaardAlt"/>
            </w:pPr>
            <w:r>
              <w:t>2004</w:t>
            </w:r>
          </w:p>
        </w:tc>
        <w:tc>
          <w:tcPr>
            <w:tcW w:w="6300" w:type="dxa"/>
          </w:tcPr>
          <w:p w14:paraId="45471105" w14:textId="77777777" w:rsidR="007A487D" w:rsidRPr="00F45745" w:rsidRDefault="007A487D" w:rsidP="00F45745">
            <w:pPr>
              <w:pStyle w:val="StandaardAlt"/>
            </w:pPr>
            <w:r w:rsidRPr="00F45745">
              <w:t>Cronos</w:t>
            </w:r>
          </w:p>
          <w:p w14:paraId="5264CC46" w14:textId="77777777" w:rsidR="007A487D" w:rsidRDefault="007A487D" w:rsidP="00F45745">
            <w:pPr>
              <w:pStyle w:val="StandaardAlt"/>
            </w:pPr>
            <w:r>
              <w:t>Documentum Technical fundamentals</w:t>
            </w:r>
          </w:p>
        </w:tc>
      </w:tr>
      <w:tr w:rsidR="007A487D" w14:paraId="0AB0D886" w14:textId="77777777" w:rsidTr="00F45745">
        <w:trPr>
          <w:cantSplit/>
        </w:trPr>
        <w:tc>
          <w:tcPr>
            <w:tcW w:w="2322" w:type="dxa"/>
          </w:tcPr>
          <w:p w14:paraId="3B979495" w14:textId="77777777" w:rsidR="007A487D" w:rsidRDefault="007A487D" w:rsidP="00F45745">
            <w:pPr>
              <w:pStyle w:val="StandaardAlt"/>
            </w:pPr>
            <w:r>
              <w:t>2001</w:t>
            </w:r>
          </w:p>
        </w:tc>
        <w:tc>
          <w:tcPr>
            <w:tcW w:w="6300" w:type="dxa"/>
          </w:tcPr>
          <w:p w14:paraId="412BDC17" w14:textId="77777777" w:rsidR="007A487D" w:rsidRPr="00F45745" w:rsidRDefault="007A487D" w:rsidP="00F45745">
            <w:pPr>
              <w:pStyle w:val="StandaardAlt"/>
            </w:pPr>
            <w:r w:rsidRPr="00F45745">
              <w:t>Boertien en Partners</w:t>
            </w:r>
          </w:p>
          <w:p w14:paraId="4AA72E87" w14:textId="77777777" w:rsidR="007A487D" w:rsidRPr="00F45745" w:rsidRDefault="007A487D" w:rsidP="00F45745">
            <w:pPr>
              <w:pStyle w:val="StandaardAlt"/>
            </w:pPr>
            <w:r w:rsidRPr="00F45745">
              <w:t>Train the trainer</w:t>
            </w:r>
          </w:p>
        </w:tc>
      </w:tr>
      <w:tr w:rsidR="007A487D" w14:paraId="2FE3FC84" w14:textId="77777777" w:rsidTr="00F45745">
        <w:trPr>
          <w:cantSplit/>
        </w:trPr>
        <w:tc>
          <w:tcPr>
            <w:tcW w:w="2322" w:type="dxa"/>
          </w:tcPr>
          <w:p w14:paraId="3D6F3A3D" w14:textId="77777777" w:rsidR="007A487D" w:rsidRDefault="007A487D" w:rsidP="00F45745">
            <w:pPr>
              <w:pStyle w:val="StandaardAlt"/>
            </w:pPr>
            <w:r>
              <w:t>1999</w:t>
            </w:r>
          </w:p>
        </w:tc>
        <w:tc>
          <w:tcPr>
            <w:tcW w:w="6300" w:type="dxa"/>
          </w:tcPr>
          <w:p w14:paraId="6F19FA6B" w14:textId="77777777" w:rsidR="007A487D" w:rsidRPr="00F45745" w:rsidRDefault="007A487D" w:rsidP="00F45745">
            <w:pPr>
              <w:pStyle w:val="StandaardAlt"/>
            </w:pPr>
            <w:r w:rsidRPr="00F45745">
              <w:t>Sys Transition</w:t>
            </w:r>
          </w:p>
          <w:p w14:paraId="52A8C6EB" w14:textId="77777777" w:rsidR="007A487D" w:rsidRDefault="007A487D" w:rsidP="00F45745">
            <w:pPr>
              <w:pStyle w:val="StandaardAlt"/>
            </w:pPr>
            <w:r>
              <w:t>Workshop skills</w:t>
            </w:r>
          </w:p>
        </w:tc>
      </w:tr>
      <w:tr w:rsidR="007A487D" w14:paraId="18481A81" w14:textId="77777777" w:rsidTr="00F45745">
        <w:trPr>
          <w:cantSplit/>
        </w:trPr>
        <w:tc>
          <w:tcPr>
            <w:tcW w:w="2322" w:type="dxa"/>
          </w:tcPr>
          <w:p w14:paraId="585B10F2" w14:textId="77777777" w:rsidR="007A487D" w:rsidRDefault="007A487D" w:rsidP="00F45745">
            <w:pPr>
              <w:pStyle w:val="StandaardAlt"/>
            </w:pPr>
            <w:r>
              <w:t>1998</w:t>
            </w:r>
          </w:p>
        </w:tc>
        <w:tc>
          <w:tcPr>
            <w:tcW w:w="6300" w:type="dxa"/>
          </w:tcPr>
          <w:p w14:paraId="38A5E836" w14:textId="77777777" w:rsidR="007A487D" w:rsidRPr="00F45745" w:rsidRDefault="007A487D" w:rsidP="00F45745">
            <w:pPr>
              <w:pStyle w:val="StandaardAlt"/>
            </w:pPr>
            <w:r w:rsidRPr="00F45745">
              <w:t>ISES</w:t>
            </w:r>
          </w:p>
          <w:p w14:paraId="4FCA205B" w14:textId="77777777" w:rsidR="007A487D" w:rsidRDefault="007A487D" w:rsidP="00F45745">
            <w:pPr>
              <w:pStyle w:val="StandaardAlt"/>
            </w:pPr>
            <w:r>
              <w:t>C</w:t>
            </w:r>
            <w:r w:rsidRPr="007E383A">
              <w:t>onsultant</w:t>
            </w:r>
            <w:r>
              <w:t>ancy skills</w:t>
            </w:r>
          </w:p>
        </w:tc>
      </w:tr>
      <w:tr w:rsidR="007A487D" w14:paraId="427984AA" w14:textId="77777777" w:rsidTr="00F45745">
        <w:trPr>
          <w:cantSplit/>
        </w:trPr>
        <w:tc>
          <w:tcPr>
            <w:tcW w:w="2322" w:type="dxa"/>
          </w:tcPr>
          <w:p w14:paraId="212D795E" w14:textId="77777777" w:rsidR="007A487D" w:rsidRDefault="007A487D" w:rsidP="00F45745">
            <w:pPr>
              <w:pStyle w:val="StandaardAlt"/>
            </w:pPr>
            <w:r>
              <w:t>1997</w:t>
            </w:r>
          </w:p>
        </w:tc>
        <w:tc>
          <w:tcPr>
            <w:tcW w:w="6300" w:type="dxa"/>
          </w:tcPr>
          <w:p w14:paraId="6895CEF5" w14:textId="77777777" w:rsidR="007A487D" w:rsidRPr="00F45745" w:rsidRDefault="007A487D" w:rsidP="00F45745">
            <w:pPr>
              <w:pStyle w:val="StandaardAlt"/>
            </w:pPr>
            <w:r w:rsidRPr="00F45745">
              <w:t>PTT Professionalisering</w:t>
            </w:r>
          </w:p>
          <w:p w14:paraId="5631759A" w14:textId="77777777" w:rsidR="007A487D" w:rsidRPr="00F45745" w:rsidRDefault="007A487D" w:rsidP="00F45745">
            <w:pPr>
              <w:pStyle w:val="StandaardAlt"/>
            </w:pPr>
            <w:r>
              <w:t>Workshop Facilitator Skills</w:t>
            </w:r>
            <w:r w:rsidRPr="00F45745">
              <w:t xml:space="preserve"> </w:t>
            </w:r>
          </w:p>
        </w:tc>
      </w:tr>
      <w:tr w:rsidR="007A487D" w14:paraId="6620478A" w14:textId="77777777" w:rsidTr="00F45745">
        <w:trPr>
          <w:cantSplit/>
        </w:trPr>
        <w:tc>
          <w:tcPr>
            <w:tcW w:w="2322" w:type="dxa"/>
          </w:tcPr>
          <w:p w14:paraId="4AE340EE" w14:textId="77777777" w:rsidR="007A487D" w:rsidRDefault="007A487D" w:rsidP="00F45745">
            <w:pPr>
              <w:pStyle w:val="StandaardAlt"/>
            </w:pPr>
            <w:r>
              <w:t>1996-1997</w:t>
            </w:r>
          </w:p>
        </w:tc>
        <w:tc>
          <w:tcPr>
            <w:tcW w:w="6300" w:type="dxa"/>
          </w:tcPr>
          <w:p w14:paraId="0B3EB5C4" w14:textId="77777777" w:rsidR="007A487D" w:rsidRPr="00F45745" w:rsidRDefault="007A487D" w:rsidP="00F45745">
            <w:pPr>
              <w:pStyle w:val="StandaardAlt"/>
            </w:pPr>
            <w:r w:rsidRPr="00F45745">
              <w:t>Transfer Solutions</w:t>
            </w:r>
          </w:p>
          <w:p w14:paraId="7FCFE8BB" w14:textId="77777777" w:rsidR="007A487D" w:rsidRPr="00F45745" w:rsidRDefault="007A487D" w:rsidP="00F45745">
            <w:pPr>
              <w:pStyle w:val="StandaardAlt"/>
            </w:pPr>
            <w:r>
              <w:t>Oracle Designer/Developer 2000</w:t>
            </w:r>
          </w:p>
        </w:tc>
      </w:tr>
      <w:tr w:rsidR="007A487D" w14:paraId="5A0C35D1" w14:textId="77777777" w:rsidTr="00F45745">
        <w:trPr>
          <w:cantSplit/>
        </w:trPr>
        <w:tc>
          <w:tcPr>
            <w:tcW w:w="2322" w:type="dxa"/>
          </w:tcPr>
          <w:p w14:paraId="7F6571D7" w14:textId="77777777" w:rsidR="007A487D" w:rsidRDefault="007A487D" w:rsidP="00F45745">
            <w:pPr>
              <w:pStyle w:val="StandaardAlt"/>
            </w:pPr>
            <w:r>
              <w:t>1995</w:t>
            </w:r>
          </w:p>
        </w:tc>
        <w:tc>
          <w:tcPr>
            <w:tcW w:w="6300" w:type="dxa"/>
          </w:tcPr>
          <w:p w14:paraId="71CD36D8" w14:textId="77777777" w:rsidR="007A487D" w:rsidRPr="00F45745" w:rsidRDefault="007A487D" w:rsidP="00F45745">
            <w:pPr>
              <w:pStyle w:val="StandaardAlt"/>
            </w:pPr>
            <w:r w:rsidRPr="00F45745">
              <w:t>Staffware Workflow</w:t>
            </w:r>
          </w:p>
          <w:p w14:paraId="68BDF27B" w14:textId="77777777" w:rsidR="007A487D" w:rsidRDefault="007A487D" w:rsidP="00F45745">
            <w:pPr>
              <w:pStyle w:val="StandaardAlt"/>
            </w:pPr>
            <w:r>
              <w:t>Staffware Workflow</w:t>
            </w:r>
          </w:p>
        </w:tc>
      </w:tr>
      <w:tr w:rsidR="007A487D" w14:paraId="54027C55" w14:textId="77777777" w:rsidTr="00F45745">
        <w:trPr>
          <w:cantSplit/>
        </w:trPr>
        <w:tc>
          <w:tcPr>
            <w:tcW w:w="2322" w:type="dxa"/>
          </w:tcPr>
          <w:p w14:paraId="21798AAA" w14:textId="77777777" w:rsidR="007A487D" w:rsidRDefault="007A487D" w:rsidP="00F45745">
            <w:pPr>
              <w:pStyle w:val="StandaardAlt"/>
            </w:pPr>
            <w:r>
              <w:t>1993</w:t>
            </w:r>
          </w:p>
        </w:tc>
        <w:tc>
          <w:tcPr>
            <w:tcW w:w="6300" w:type="dxa"/>
          </w:tcPr>
          <w:p w14:paraId="4EC95946" w14:textId="77777777" w:rsidR="007A487D" w:rsidRDefault="007A487D" w:rsidP="00F45745">
            <w:pPr>
              <w:pStyle w:val="StandaardAlt"/>
            </w:pPr>
            <w:r w:rsidRPr="00F45745">
              <w:t>PTT Opleidingen</w:t>
            </w:r>
          </w:p>
          <w:p w14:paraId="1D72B124" w14:textId="77777777" w:rsidR="007A487D" w:rsidRPr="00F45745" w:rsidRDefault="007A487D" w:rsidP="00F45745">
            <w:pPr>
              <w:pStyle w:val="StandaardAlt"/>
            </w:pPr>
            <w:r>
              <w:t>Training Management skills</w:t>
            </w:r>
          </w:p>
        </w:tc>
      </w:tr>
      <w:tr w:rsidR="007A487D" w14:paraId="54E7F9AC" w14:textId="77777777" w:rsidTr="00F45745">
        <w:trPr>
          <w:cantSplit/>
        </w:trPr>
        <w:tc>
          <w:tcPr>
            <w:tcW w:w="2322" w:type="dxa"/>
          </w:tcPr>
          <w:p w14:paraId="7E68A2F0" w14:textId="77777777" w:rsidR="007A487D" w:rsidRDefault="007A487D" w:rsidP="00F45745">
            <w:pPr>
              <w:pStyle w:val="StandaardAlt"/>
            </w:pPr>
            <w:r>
              <w:t>1992</w:t>
            </w:r>
          </w:p>
        </w:tc>
        <w:tc>
          <w:tcPr>
            <w:tcW w:w="6300" w:type="dxa"/>
          </w:tcPr>
          <w:p w14:paraId="0F3FDE22" w14:textId="77777777" w:rsidR="007A487D" w:rsidRDefault="007A487D" w:rsidP="00F45745">
            <w:pPr>
              <w:pStyle w:val="StandaardAlt"/>
            </w:pPr>
            <w:r w:rsidRPr="00F45745">
              <w:t>INTEL Opleiding</w:t>
            </w:r>
          </w:p>
          <w:p w14:paraId="20396517" w14:textId="77777777" w:rsidR="007A487D" w:rsidRPr="00F45745" w:rsidRDefault="007A487D" w:rsidP="00F45745">
            <w:pPr>
              <w:pStyle w:val="StandaardAlt"/>
            </w:pPr>
            <w:r>
              <w:t>C++ Object Oriented Programming</w:t>
            </w:r>
          </w:p>
        </w:tc>
      </w:tr>
      <w:tr w:rsidR="007A487D" w14:paraId="0051982E" w14:textId="77777777" w:rsidTr="00F45745">
        <w:trPr>
          <w:cantSplit/>
        </w:trPr>
        <w:tc>
          <w:tcPr>
            <w:tcW w:w="2322" w:type="dxa"/>
          </w:tcPr>
          <w:p w14:paraId="62621EEA" w14:textId="77777777" w:rsidR="007A487D" w:rsidRDefault="007A487D" w:rsidP="00F45745">
            <w:pPr>
              <w:pStyle w:val="StandaardAlt"/>
            </w:pPr>
            <w:r>
              <w:t>1989</w:t>
            </w:r>
          </w:p>
        </w:tc>
        <w:tc>
          <w:tcPr>
            <w:tcW w:w="6300" w:type="dxa"/>
          </w:tcPr>
          <w:p w14:paraId="6948D245" w14:textId="77777777" w:rsidR="007A487D" w:rsidRDefault="007A487D" w:rsidP="00F45745">
            <w:pPr>
              <w:pStyle w:val="StandaardAlt"/>
            </w:pPr>
            <w:r w:rsidRPr="00F45745">
              <w:t>Logica Opleidingen</w:t>
            </w:r>
          </w:p>
          <w:p w14:paraId="29B7840C" w14:textId="77777777" w:rsidR="007A487D" w:rsidRPr="00F45745" w:rsidRDefault="007A487D" w:rsidP="00F45745">
            <w:pPr>
              <w:pStyle w:val="StandaardAlt"/>
            </w:pPr>
            <w:r>
              <w:t>Presentation skills, Working in teams</w:t>
            </w:r>
          </w:p>
        </w:tc>
      </w:tr>
      <w:tr w:rsidR="007A487D" w14:paraId="2F0EE78B" w14:textId="77777777" w:rsidTr="00F45745">
        <w:trPr>
          <w:cantSplit/>
        </w:trPr>
        <w:tc>
          <w:tcPr>
            <w:tcW w:w="2322" w:type="dxa"/>
          </w:tcPr>
          <w:p w14:paraId="5547CBB1" w14:textId="77777777" w:rsidR="007A487D" w:rsidRDefault="007A487D" w:rsidP="00F45745">
            <w:pPr>
              <w:pStyle w:val="StandaardAlt"/>
            </w:pPr>
            <w:r>
              <w:t>1979-1987</w:t>
            </w:r>
          </w:p>
        </w:tc>
        <w:tc>
          <w:tcPr>
            <w:tcW w:w="6300" w:type="dxa"/>
          </w:tcPr>
          <w:p w14:paraId="3E5E1ADF" w14:textId="77777777" w:rsidR="007A487D" w:rsidRDefault="000E6B2D" w:rsidP="00F45745">
            <w:pPr>
              <w:pStyle w:val="StandaardAlt"/>
            </w:pPr>
            <w:r w:rsidRPr="00F45745">
              <w:t>Technical University</w:t>
            </w:r>
            <w:r w:rsidR="007A487D" w:rsidRPr="00F45745">
              <w:t xml:space="preserve"> Twente </w:t>
            </w:r>
          </w:p>
          <w:p w14:paraId="3B39AF82" w14:textId="77777777" w:rsidR="007A487D" w:rsidRDefault="007A487D" w:rsidP="00F45745">
            <w:pPr>
              <w:pStyle w:val="StandaardAlt"/>
            </w:pPr>
            <w:r>
              <w:t>Master’s degree Electronics</w:t>
            </w:r>
          </w:p>
        </w:tc>
      </w:tr>
    </w:tbl>
    <w:p w14:paraId="69D586C0" w14:textId="77777777" w:rsidR="007A487D" w:rsidRPr="003E74E0" w:rsidRDefault="007A487D" w:rsidP="00F45745">
      <w:pPr>
        <w:pStyle w:val="Heading1"/>
        <w:ind w:left="-1134"/>
      </w:pPr>
      <w:r w:rsidRPr="003E74E0">
        <w:t>Technology overview</w:t>
      </w:r>
    </w:p>
    <w:tbl>
      <w:tblPr>
        <w:tblW w:w="0" w:type="auto"/>
        <w:tblInd w:w="-1134" w:type="dxa"/>
        <w:tblLayout w:type="fixed"/>
        <w:tblLook w:val="0000" w:firstRow="0" w:lastRow="0" w:firstColumn="0" w:lastColumn="0" w:noHBand="0" w:noVBand="0"/>
      </w:tblPr>
      <w:tblGrid>
        <w:gridCol w:w="2835"/>
        <w:gridCol w:w="5789"/>
      </w:tblGrid>
      <w:tr w:rsidR="007A487D" w14:paraId="201940E7" w14:textId="77777777" w:rsidTr="00F45745">
        <w:trPr>
          <w:cantSplit/>
        </w:trPr>
        <w:tc>
          <w:tcPr>
            <w:tcW w:w="2835" w:type="dxa"/>
          </w:tcPr>
          <w:p w14:paraId="3F9F69FD" w14:textId="37839008" w:rsidR="007A487D" w:rsidRPr="00F45745" w:rsidRDefault="007A487D" w:rsidP="00F45745">
            <w:pPr>
              <w:pStyle w:val="StandaardAlt"/>
              <w:rPr>
                <w:lang w:val="nl-NL"/>
              </w:rPr>
            </w:pPr>
            <w:r w:rsidRPr="00F45745">
              <w:rPr>
                <w:lang w:val="nl-NL"/>
              </w:rPr>
              <w:t>XML, XSLT, XQuery</w:t>
            </w:r>
            <w:r w:rsidR="00E437BA" w:rsidRPr="00F45745">
              <w:rPr>
                <w:lang w:val="nl-NL"/>
              </w:rPr>
              <w:t>, XProc</w:t>
            </w:r>
            <w:r w:rsidR="00F45745" w:rsidRPr="00F45745">
              <w:rPr>
                <w:lang w:val="nl-NL"/>
              </w:rPr>
              <w:t>, XML Schema, Schematron</w:t>
            </w:r>
          </w:p>
        </w:tc>
        <w:tc>
          <w:tcPr>
            <w:tcW w:w="5789" w:type="dxa"/>
          </w:tcPr>
          <w:p w14:paraId="72577465" w14:textId="4C7A8FFC" w:rsidR="006E5991" w:rsidRDefault="007A487D" w:rsidP="00F45745">
            <w:pPr>
              <w:pStyle w:val="StandaardAlt"/>
            </w:pPr>
            <w:r>
              <w:t xml:space="preserve">Extensive experience with designing, </w:t>
            </w:r>
            <w:r w:rsidR="00F45745">
              <w:t>documenting,</w:t>
            </w:r>
            <w:r>
              <w:t xml:space="preserve"> and </w:t>
            </w:r>
            <w:r w:rsidR="00F45745">
              <w:t>implementing XML based applications and systems.</w:t>
            </w:r>
          </w:p>
        </w:tc>
      </w:tr>
      <w:tr w:rsidR="007A487D" w14:paraId="38A65557" w14:textId="77777777" w:rsidTr="00F45745">
        <w:trPr>
          <w:cantSplit/>
        </w:trPr>
        <w:tc>
          <w:tcPr>
            <w:tcW w:w="2835" w:type="dxa"/>
          </w:tcPr>
          <w:p w14:paraId="03DB9B4A" w14:textId="77777777" w:rsidR="007A487D" w:rsidRDefault="007A487D" w:rsidP="00F45745">
            <w:pPr>
              <w:pStyle w:val="StandaardAlt"/>
            </w:pPr>
            <w:r>
              <w:t>eXist</w:t>
            </w:r>
            <w:r w:rsidR="00B35535">
              <w:t>-db</w:t>
            </w:r>
          </w:p>
        </w:tc>
        <w:tc>
          <w:tcPr>
            <w:tcW w:w="5789" w:type="dxa"/>
          </w:tcPr>
          <w:p w14:paraId="473ADFBE" w14:textId="0DE92048" w:rsidR="007A487D" w:rsidRDefault="007A487D" w:rsidP="00F45745">
            <w:pPr>
              <w:pStyle w:val="StandaardAlt"/>
            </w:pPr>
            <w:r>
              <w:t>Extensive experience with building systems with/on top of the eXist</w:t>
            </w:r>
            <w:r w:rsidR="00B35535">
              <w:t>-db</w:t>
            </w:r>
            <w:r>
              <w:t xml:space="preserve"> XML database. </w:t>
            </w:r>
          </w:p>
        </w:tc>
      </w:tr>
      <w:tr w:rsidR="007A487D" w14:paraId="6E925F7F" w14:textId="77777777" w:rsidTr="00F45745">
        <w:trPr>
          <w:cantSplit/>
        </w:trPr>
        <w:tc>
          <w:tcPr>
            <w:tcW w:w="2835" w:type="dxa"/>
          </w:tcPr>
          <w:p w14:paraId="6024B1DC" w14:textId="77777777" w:rsidR="007A487D" w:rsidRDefault="007A487D" w:rsidP="00F45745">
            <w:pPr>
              <w:pStyle w:val="StandaardAlt"/>
            </w:pPr>
            <w:r>
              <w:t>Cocoon</w:t>
            </w:r>
          </w:p>
        </w:tc>
        <w:tc>
          <w:tcPr>
            <w:tcW w:w="5789" w:type="dxa"/>
          </w:tcPr>
          <w:p w14:paraId="7AC83B28" w14:textId="77777777" w:rsidR="007A487D" w:rsidRDefault="007A487D" w:rsidP="00F45745">
            <w:pPr>
              <w:pStyle w:val="StandaardAlt"/>
            </w:pPr>
            <w:r>
              <w:t>Extensive knowledge of using and building applications for the open source XML processing framework Cocoon. Implementation of several applications with Cocoon.</w:t>
            </w:r>
          </w:p>
        </w:tc>
      </w:tr>
      <w:tr w:rsidR="007A487D" w14:paraId="225E0383" w14:textId="77777777" w:rsidTr="00F45745">
        <w:trPr>
          <w:cantSplit/>
        </w:trPr>
        <w:tc>
          <w:tcPr>
            <w:tcW w:w="2835" w:type="dxa"/>
          </w:tcPr>
          <w:p w14:paraId="00666F9F" w14:textId="77777777" w:rsidR="007A487D" w:rsidRDefault="007A487D" w:rsidP="00F45745">
            <w:pPr>
              <w:pStyle w:val="StandaardAlt"/>
            </w:pPr>
            <w:r>
              <w:t>IMS, SCORM</w:t>
            </w:r>
          </w:p>
        </w:tc>
        <w:tc>
          <w:tcPr>
            <w:tcW w:w="5789" w:type="dxa"/>
          </w:tcPr>
          <w:p w14:paraId="74D4CA33" w14:textId="77777777" w:rsidR="007A487D" w:rsidRDefault="007A487D" w:rsidP="00F45745">
            <w:pPr>
              <w:pStyle w:val="StandaardAlt"/>
            </w:pPr>
            <w:r>
              <w:t>Interpreting and using these standards in the Educa</w:t>
            </w:r>
            <w:r w:rsidR="005E327B">
              <w:softHyphen/>
            </w:r>
            <w:r>
              <w:t>tional Publishing business. Especially QTI.</w:t>
            </w:r>
          </w:p>
        </w:tc>
      </w:tr>
      <w:tr w:rsidR="007A487D" w14:paraId="6E64678A" w14:textId="77777777" w:rsidTr="00F45745">
        <w:trPr>
          <w:cantSplit/>
        </w:trPr>
        <w:tc>
          <w:tcPr>
            <w:tcW w:w="2835" w:type="dxa"/>
          </w:tcPr>
          <w:p w14:paraId="0BB9798E" w14:textId="77777777" w:rsidR="007A487D" w:rsidRDefault="007A487D" w:rsidP="00F45745">
            <w:pPr>
              <w:pStyle w:val="StandaardAlt"/>
            </w:pPr>
            <w:r>
              <w:t>SOAP, WSDL</w:t>
            </w:r>
          </w:p>
        </w:tc>
        <w:tc>
          <w:tcPr>
            <w:tcW w:w="5789" w:type="dxa"/>
          </w:tcPr>
          <w:p w14:paraId="65790291" w14:textId="3BE9FF5A" w:rsidR="007A487D" w:rsidRDefault="007A487D" w:rsidP="00F45745">
            <w:pPr>
              <w:pStyle w:val="StandaardAlt"/>
            </w:pPr>
            <w:r>
              <w:t xml:space="preserve">Designing, </w:t>
            </w:r>
            <w:r w:rsidR="00F45745">
              <w:t>building,</w:t>
            </w:r>
            <w:r>
              <w:t xml:space="preserve"> and testing Webservices using these standards.</w:t>
            </w:r>
          </w:p>
        </w:tc>
      </w:tr>
      <w:tr w:rsidR="007A487D" w14:paraId="0FD687E8" w14:textId="77777777" w:rsidTr="00F45745">
        <w:trPr>
          <w:cantSplit/>
        </w:trPr>
        <w:tc>
          <w:tcPr>
            <w:tcW w:w="2835" w:type="dxa"/>
          </w:tcPr>
          <w:p w14:paraId="1CE5046F" w14:textId="77777777" w:rsidR="007A487D" w:rsidRDefault="007A487D" w:rsidP="00F45745">
            <w:pPr>
              <w:pStyle w:val="StandaardAlt"/>
            </w:pPr>
            <w:r>
              <w:t>HTML, PHP</w:t>
            </w:r>
          </w:p>
        </w:tc>
        <w:tc>
          <w:tcPr>
            <w:tcW w:w="5789" w:type="dxa"/>
          </w:tcPr>
          <w:p w14:paraId="18E7CE00" w14:textId="77777777" w:rsidR="007A487D" w:rsidRDefault="007A487D" w:rsidP="00F45745">
            <w:pPr>
              <w:pStyle w:val="StandaardAlt"/>
            </w:pPr>
            <w:r>
              <w:t>Implementation of various websites using these technol</w:t>
            </w:r>
            <w:r w:rsidR="005E327B">
              <w:softHyphen/>
            </w:r>
            <w:r>
              <w:t>ogies</w:t>
            </w:r>
          </w:p>
        </w:tc>
      </w:tr>
      <w:tr w:rsidR="007A487D" w14:paraId="1327E8EC" w14:textId="77777777" w:rsidTr="00F45745">
        <w:trPr>
          <w:cantSplit/>
        </w:trPr>
        <w:tc>
          <w:tcPr>
            <w:tcW w:w="2835" w:type="dxa"/>
          </w:tcPr>
          <w:p w14:paraId="30D8F68D" w14:textId="77777777" w:rsidR="007A487D" w:rsidRDefault="007A487D" w:rsidP="00F45745">
            <w:pPr>
              <w:pStyle w:val="StandaardAlt"/>
            </w:pPr>
            <w:r>
              <w:t>Visual Basic 6; VBA</w:t>
            </w:r>
          </w:p>
        </w:tc>
        <w:tc>
          <w:tcPr>
            <w:tcW w:w="5789" w:type="dxa"/>
          </w:tcPr>
          <w:p w14:paraId="0E7755EC" w14:textId="77777777" w:rsidR="007A487D" w:rsidRDefault="007A487D" w:rsidP="00F45745">
            <w:pPr>
              <w:pStyle w:val="StandaardAlt"/>
            </w:pPr>
            <w:r>
              <w:t>Several programming assignments</w:t>
            </w:r>
          </w:p>
        </w:tc>
      </w:tr>
      <w:tr w:rsidR="007A487D" w14:paraId="7CBA4D95" w14:textId="77777777" w:rsidTr="00F45745">
        <w:trPr>
          <w:cantSplit/>
        </w:trPr>
        <w:tc>
          <w:tcPr>
            <w:tcW w:w="2835" w:type="dxa"/>
          </w:tcPr>
          <w:p w14:paraId="7D1F6352" w14:textId="77777777" w:rsidR="007A487D" w:rsidRDefault="007A487D" w:rsidP="00F45745">
            <w:pPr>
              <w:pStyle w:val="StandaardAlt"/>
            </w:pPr>
            <w:r>
              <w:t>C</w:t>
            </w:r>
          </w:p>
        </w:tc>
        <w:tc>
          <w:tcPr>
            <w:tcW w:w="5789" w:type="dxa"/>
          </w:tcPr>
          <w:p w14:paraId="38324CD5" w14:textId="77777777" w:rsidR="007A487D" w:rsidRDefault="007A487D" w:rsidP="00F45745">
            <w:pPr>
              <w:pStyle w:val="StandaardAlt"/>
            </w:pPr>
            <w:r>
              <w:t>Written lots of C programs (mostly Windows DLL’s).</w:t>
            </w:r>
          </w:p>
        </w:tc>
      </w:tr>
      <w:tr w:rsidR="007A487D" w14:paraId="42D2CC92" w14:textId="77777777" w:rsidTr="00F45745">
        <w:trPr>
          <w:cantSplit/>
        </w:trPr>
        <w:tc>
          <w:tcPr>
            <w:tcW w:w="2835" w:type="dxa"/>
          </w:tcPr>
          <w:p w14:paraId="123F54E7" w14:textId="77777777" w:rsidR="007A487D" w:rsidRDefault="007A487D" w:rsidP="00F45745">
            <w:pPr>
              <w:pStyle w:val="StandaardAlt"/>
            </w:pPr>
            <w:r>
              <w:t>Various assemblers</w:t>
            </w:r>
          </w:p>
        </w:tc>
        <w:tc>
          <w:tcPr>
            <w:tcW w:w="5789" w:type="dxa"/>
          </w:tcPr>
          <w:p w14:paraId="22A8DA7E" w14:textId="77777777" w:rsidR="007A487D" w:rsidRDefault="007A487D" w:rsidP="00F45745">
            <w:pPr>
              <w:pStyle w:val="StandaardAlt"/>
            </w:pPr>
            <w:r>
              <w:t>Written lots of programs in various assemblers, working as a freelance programmer during my student days.</w:t>
            </w:r>
          </w:p>
        </w:tc>
      </w:tr>
    </w:tbl>
    <w:p w14:paraId="2BFECABE" w14:textId="77777777" w:rsidR="007845D0" w:rsidRDefault="007845D0" w:rsidP="00F45745">
      <w:pPr>
        <w:ind w:left="-1134"/>
      </w:pPr>
    </w:p>
    <w:sectPr w:rsidR="007845D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567" w:right="1134" w:bottom="567" w:left="2835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F57E7" w14:textId="77777777" w:rsidR="00CF3827" w:rsidRDefault="00CF3827">
      <w:r>
        <w:separator/>
      </w:r>
    </w:p>
  </w:endnote>
  <w:endnote w:type="continuationSeparator" w:id="0">
    <w:p w14:paraId="730FC422" w14:textId="77777777" w:rsidR="00CF3827" w:rsidRDefault="00CF3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D3481" w14:textId="77777777" w:rsidR="003F71AC" w:rsidRDefault="003F7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BD25D" w14:textId="77777777" w:rsidR="003F71AC" w:rsidRDefault="003F71AC">
    <w:pPr>
      <w:pStyle w:val="Header"/>
    </w:pPr>
  </w:p>
  <w:p w14:paraId="64121007" w14:textId="77777777" w:rsidR="003F71AC" w:rsidRDefault="003F71AC">
    <w:pPr>
      <w:pStyle w:val="Header"/>
    </w:pPr>
  </w:p>
  <w:p w14:paraId="23FDB902" w14:textId="2FD33667" w:rsidR="003F71AC" w:rsidRDefault="003F71AC">
    <w:pPr>
      <w:pStyle w:val="Header"/>
      <w:rPr>
        <w:rStyle w:val="PageNumber"/>
      </w:rPr>
    </w:pPr>
    <w:r>
      <w:t xml:space="preserve"> </w:t>
    </w:r>
    <w:r>
      <w:fldChar w:fldCharType="begin"/>
    </w:r>
    <w:r>
      <w:instrText xml:space="preserve"> DOCPROPERTY "TextPage" \* CHARFORMAT </w:instrText>
    </w:r>
    <w:r>
      <w:fldChar w:fldCharType="separate"/>
    </w:r>
    <w:r w:rsidR="0032272A">
      <w:t>Page</w:t>
    </w:r>
    <w:r>
      <w:fldChar w:fldCharType="end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fldChar w:fldCharType="begin"/>
    </w:r>
    <w:r>
      <w:instrText xml:space="preserve"> DOCPROPERTY "TextOf" \* CHARFORMAT </w:instrText>
    </w:r>
    <w:r>
      <w:fldChar w:fldCharType="separate"/>
    </w:r>
    <w:r w:rsidR="0032272A">
      <w:t>of</w:t>
    </w:r>
    <w:r>
      <w:fldChar w:fldCharType="end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57AF3ABF" w14:textId="77777777" w:rsidR="003F71AC" w:rsidRDefault="003F71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7CB54" w14:textId="77777777" w:rsidR="003F71AC" w:rsidRDefault="003F71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0BD7" w14:textId="77777777" w:rsidR="003F71AC" w:rsidRDefault="003F71A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3B71A" w14:textId="77777777" w:rsidR="003F71AC" w:rsidRDefault="003F71AC">
    <w:pPr>
      <w:pStyle w:val="Header"/>
    </w:pPr>
  </w:p>
  <w:p w14:paraId="2D444D78" w14:textId="77777777" w:rsidR="003F71AC" w:rsidRDefault="003F71AC">
    <w:pPr>
      <w:pStyle w:val="Header"/>
    </w:pPr>
  </w:p>
  <w:p w14:paraId="305CB329" w14:textId="6D73C2A2" w:rsidR="003F71AC" w:rsidRDefault="003F71AC">
    <w:pPr>
      <w:pStyle w:val="Header"/>
      <w:rPr>
        <w:rStyle w:val="PageNumber"/>
      </w:rPr>
    </w:pPr>
    <w:r>
      <w:t xml:space="preserve"> </w:t>
    </w:r>
    <w:r>
      <w:fldChar w:fldCharType="begin"/>
    </w:r>
    <w:r>
      <w:instrText xml:space="preserve"> DOCPROPERTY "TextPage" \* CHARFORMAT </w:instrText>
    </w:r>
    <w:r>
      <w:fldChar w:fldCharType="separate"/>
    </w:r>
    <w:r w:rsidR="0032272A">
      <w:t>Page</w:t>
    </w:r>
    <w:r>
      <w:fldChar w:fldCharType="end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fldChar w:fldCharType="begin"/>
    </w:r>
    <w:r>
      <w:instrText xml:space="preserve"> DOCPROPERTY "TextOf" \* CHARFORMAT </w:instrText>
    </w:r>
    <w:r>
      <w:fldChar w:fldCharType="separate"/>
    </w:r>
    <w:r w:rsidR="0032272A">
      <w:t>of</w:t>
    </w:r>
    <w:r>
      <w:fldChar w:fldCharType="end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825DF" w14:textId="77777777" w:rsidR="003F71AC" w:rsidRDefault="003F7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56C4D" w14:textId="77777777" w:rsidR="00CF3827" w:rsidRDefault="00CF3827">
      <w:r>
        <w:separator/>
      </w:r>
    </w:p>
  </w:footnote>
  <w:footnote w:type="continuationSeparator" w:id="0">
    <w:p w14:paraId="061192EC" w14:textId="77777777" w:rsidR="00CF3827" w:rsidRDefault="00CF3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FE952" w14:textId="77777777" w:rsidR="003F71AC" w:rsidRDefault="003F7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60" w:type="dxa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6"/>
      <w:gridCol w:w="5964"/>
    </w:tblGrid>
    <w:tr w:rsidR="003F71AC" w:rsidRPr="00293C6D" w14:paraId="29B9700D" w14:textId="77777777" w:rsidTr="00E43906">
      <w:tc>
        <w:tcPr>
          <w:tcW w:w="2880" w:type="dxa"/>
        </w:tcPr>
        <w:p w14:paraId="00163171" w14:textId="77777777" w:rsidR="003F71AC" w:rsidRDefault="003F71AC" w:rsidP="00E542AD">
          <w:pPr>
            <w:pStyle w:val="Header"/>
            <w:tabs>
              <w:tab w:val="clear" w:pos="8306"/>
            </w:tabs>
            <w:jc w:val="left"/>
          </w:pPr>
          <w:r>
            <w:rPr>
              <w:noProof/>
              <w:lang w:val="nl-NL" w:eastAsia="nl-NL"/>
            </w:rPr>
            <w:drawing>
              <wp:inline distT="0" distB="0" distL="0" distR="0" wp14:anchorId="401B34BE" wp14:editId="6EC32E9F">
                <wp:extent cx="2015933" cy="622788"/>
                <wp:effectExtent l="0" t="0" r="3810" b="6350"/>
                <wp:docPr id="23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Xatapult Content Engineeri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7843" cy="623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</w:tcPr>
        <w:p w14:paraId="6E737BF6" w14:textId="76D79EEB" w:rsidR="003F71AC" w:rsidRPr="00A22C24" w:rsidRDefault="003F71AC" w:rsidP="00E542AD">
          <w:pPr>
            <w:pStyle w:val="Huisstijl"/>
            <w:rPr>
              <w:b/>
              <w:lang w:val="nl-NL"/>
            </w:rPr>
          </w:pPr>
          <w:r w:rsidRPr="00607EEA">
            <w:rPr>
              <w:b/>
            </w:rPr>
            <w:fldChar w:fldCharType="begin"/>
          </w:r>
          <w:r w:rsidRPr="00A22C24">
            <w:rPr>
              <w:b/>
              <w:lang w:val="nl-NL"/>
            </w:rPr>
            <w:instrText xml:space="preserve"> DOCPROPERTY "Title" \* CHARFORMAT </w:instrText>
          </w:r>
          <w:r w:rsidRPr="00607EEA">
            <w:rPr>
              <w:b/>
            </w:rPr>
            <w:fldChar w:fldCharType="separate"/>
          </w:r>
          <w:r w:rsidR="0032272A">
            <w:rPr>
              <w:b/>
              <w:lang w:val="nl-NL"/>
            </w:rPr>
            <w:t>Profile Xatapult/Erik Siegel</w:t>
          </w:r>
          <w:r w:rsidRPr="00607EEA">
            <w:rPr>
              <w:b/>
            </w:rPr>
            <w:fldChar w:fldCharType="end"/>
          </w:r>
        </w:p>
        <w:p w14:paraId="5F678A3F" w14:textId="704980FB" w:rsidR="003F71AC" w:rsidRPr="00A22C24" w:rsidRDefault="003F71AC" w:rsidP="00E542AD">
          <w:pPr>
            <w:pStyle w:val="Huisstijl"/>
            <w:outlineLvl w:val="0"/>
            <w:rPr>
              <w:sz w:val="20"/>
              <w:szCs w:val="20"/>
              <w:lang w:val="nl-NL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IF </w:instrText>
          </w: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DOCPROPERTY "VersionAuto" </w:instrText>
          </w:r>
          <w:r w:rsidRPr="00E542AD">
            <w:rPr>
              <w:sz w:val="20"/>
              <w:szCs w:val="20"/>
            </w:rPr>
            <w:fldChar w:fldCharType="separate"/>
          </w:r>
          <w:r w:rsidR="0032272A">
            <w:rPr>
              <w:sz w:val="20"/>
              <w:szCs w:val="20"/>
              <w:lang w:val="nl-NL"/>
            </w:rPr>
            <w:instrText>0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 xml:space="preserve"> = 1 "V</w:instrText>
          </w: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DOCPROPERTY "VersionNumber"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Pr="00A22C24">
            <w:rPr>
              <w:sz w:val="20"/>
              <w:szCs w:val="20"/>
              <w:lang w:val="nl-NL"/>
            </w:rPr>
            <w:instrText>0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>.</w:instrText>
          </w: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REVNUM </w:instrText>
          </w:r>
          <w:r w:rsidRPr="00E542AD">
            <w:rPr>
              <w:sz w:val="20"/>
              <w:szCs w:val="20"/>
            </w:rPr>
            <w:fldChar w:fldCharType="separate"/>
          </w:r>
          <w:r w:rsidRPr="00A22C24">
            <w:rPr>
              <w:noProof/>
              <w:sz w:val="20"/>
              <w:szCs w:val="20"/>
              <w:lang w:val="nl-NL"/>
            </w:rPr>
            <w:instrText>1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 xml:space="preserve"> -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SAVEDATE \@ "dd-MMM-yyyy HH:mm"  </w:instrText>
          </w:r>
          <w:r w:rsidRPr="00E542AD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instrText>23-mei-2013 09:55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>" "</w:instrText>
          </w: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DOCPROPERTY "VersionInfo"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="0032272A">
            <w:rPr>
              <w:sz w:val="20"/>
              <w:szCs w:val="20"/>
              <w:lang w:val="nl-NL"/>
            </w:rPr>
            <w:instrText>May 2020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 xml:space="preserve">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="0032272A">
            <w:rPr>
              <w:noProof/>
              <w:sz w:val="20"/>
              <w:szCs w:val="20"/>
              <w:lang w:val="nl-NL"/>
            </w:rPr>
            <w:t>May 2020</w:t>
          </w:r>
          <w:r w:rsidRPr="00E542AD">
            <w:rPr>
              <w:sz w:val="20"/>
              <w:szCs w:val="20"/>
            </w:rPr>
            <w:fldChar w:fldCharType="end"/>
          </w:r>
        </w:p>
        <w:p w14:paraId="222F8082" w14:textId="43361F14" w:rsidR="003F71AC" w:rsidRPr="00A22C24" w:rsidRDefault="003F71AC" w:rsidP="00E542AD">
          <w:pPr>
            <w:pStyle w:val="Huisstijl"/>
            <w:outlineLvl w:val="0"/>
            <w:rPr>
              <w:sz w:val="20"/>
              <w:szCs w:val="20"/>
              <w:lang w:val="nl-NL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IF </w:instrText>
          </w: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DOCPROPERTY "FilenameShow"</w:instrText>
          </w:r>
          <w:r w:rsidRPr="00E542AD">
            <w:rPr>
              <w:sz w:val="20"/>
              <w:szCs w:val="20"/>
            </w:rPr>
            <w:fldChar w:fldCharType="separate"/>
          </w:r>
          <w:r w:rsidR="0032272A">
            <w:rPr>
              <w:sz w:val="20"/>
              <w:szCs w:val="20"/>
              <w:lang w:val="nl-NL"/>
            </w:rPr>
            <w:instrText>0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 xml:space="preserve"> = 1 "</w:instrText>
          </w:r>
        </w:p>
        <w:p w14:paraId="1361CB1A" w14:textId="4FD78F95" w:rsidR="003F71AC" w:rsidRPr="00A22C24" w:rsidRDefault="003F71AC" w:rsidP="00E542AD">
          <w:pPr>
            <w:pStyle w:val="Header"/>
            <w:rPr>
              <w:lang w:val="nl-NL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FILENAME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Pr="00A22C24">
            <w:rPr>
              <w:sz w:val="20"/>
              <w:szCs w:val="20"/>
              <w:lang w:val="nl-NL"/>
            </w:rPr>
            <w:instrText>ES Memo.dot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 xml:space="preserve">" "" \* CHARFORMAT </w:instrText>
          </w:r>
          <w:r w:rsidRPr="00E542AD">
            <w:rPr>
              <w:sz w:val="20"/>
              <w:szCs w:val="20"/>
            </w:rPr>
            <w:fldChar w:fldCharType="end"/>
          </w:r>
        </w:p>
      </w:tc>
    </w:tr>
  </w:tbl>
  <w:p w14:paraId="4A0C60C3" w14:textId="77777777" w:rsidR="003F71AC" w:rsidRPr="00A22C24" w:rsidRDefault="003F71AC">
    <w:pPr>
      <w:pStyle w:val="Header"/>
      <w:rPr>
        <w:lang w:val="nl-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3529D" w14:textId="77777777" w:rsidR="003F71AC" w:rsidRDefault="003F71A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955F5" w14:textId="77777777" w:rsidR="003F71AC" w:rsidRDefault="003F71A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20" w:type="dxa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16"/>
      <w:gridCol w:w="8464"/>
      <w:gridCol w:w="540"/>
    </w:tblGrid>
    <w:tr w:rsidR="003F71AC" w14:paraId="4D9A9FD0" w14:textId="77777777" w:rsidTr="00CA1204">
      <w:tc>
        <w:tcPr>
          <w:tcW w:w="716" w:type="dxa"/>
        </w:tcPr>
        <w:p w14:paraId="0673CA14" w14:textId="77777777" w:rsidR="003F71AC" w:rsidRDefault="003F71AC" w:rsidP="00CA1204">
          <w:pPr>
            <w:pStyle w:val="Header"/>
            <w:jc w:val="left"/>
          </w:pPr>
          <w:r>
            <w:rPr>
              <w:noProof/>
              <w:lang w:val="nl-NL" w:eastAsia="nl-NL"/>
            </w:rPr>
            <w:drawing>
              <wp:inline distT="0" distB="0" distL="0" distR="0" wp14:anchorId="50E0732F" wp14:editId="4DAFC1CB">
                <wp:extent cx="228600" cy="285750"/>
                <wp:effectExtent l="19050" t="0" r="0" b="0"/>
                <wp:docPr id="2" name="Afbeelding 2" descr="Xatapult logo alleen 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Xatapult logo alleen 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297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4" w:type="dxa"/>
        </w:tcPr>
        <w:p w14:paraId="231C0A67" w14:textId="1A4E8FAD" w:rsidR="003F71AC" w:rsidRPr="00A22C24" w:rsidRDefault="003F71AC" w:rsidP="00CA1204">
          <w:pPr>
            <w:pStyle w:val="Header"/>
            <w:rPr>
              <w:lang w:val="nl-NL"/>
            </w:rPr>
          </w:pPr>
          <w:r>
            <w:fldChar w:fldCharType="begin"/>
          </w:r>
          <w:r w:rsidRPr="00A22C24">
            <w:rPr>
              <w:lang w:val="nl-NL"/>
            </w:rPr>
            <w:instrText xml:space="preserve"> DOCPROPERTY "Title" \* CHARFORMAT </w:instrText>
          </w:r>
          <w:r>
            <w:fldChar w:fldCharType="separate"/>
          </w:r>
          <w:r w:rsidR="0032272A">
            <w:rPr>
              <w:lang w:val="nl-NL"/>
            </w:rPr>
            <w:t>Profile Xatapult/Erik Siegel</w:t>
          </w:r>
          <w:r>
            <w:fldChar w:fldCharType="end"/>
          </w:r>
          <w:r>
            <w:fldChar w:fldCharType="begin"/>
          </w:r>
          <w:r w:rsidRPr="00A22C24">
            <w:rPr>
              <w:lang w:val="nl-NL"/>
            </w:rPr>
            <w:instrText xml:space="preserve"> IF </w:instrText>
          </w:r>
          <w:r>
            <w:fldChar w:fldCharType="begin"/>
          </w:r>
          <w:r w:rsidRPr="00A22C24">
            <w:rPr>
              <w:lang w:val="nl-NL"/>
            </w:rPr>
            <w:instrText xml:space="preserve"> DOCPROPERTY "DocumentCode"</w:instrText>
          </w:r>
          <w:r>
            <w:fldChar w:fldCharType="end"/>
          </w:r>
          <w:r w:rsidRPr="00A22C24">
            <w:rPr>
              <w:lang w:val="nl-NL"/>
            </w:rPr>
            <w:instrText xml:space="preserve"> &lt;&gt; ""  "</w:instrText>
          </w:r>
        </w:p>
        <w:p w14:paraId="05C7E08C" w14:textId="1414046A" w:rsidR="003F71AC" w:rsidRPr="00A22C24" w:rsidRDefault="003F71AC" w:rsidP="00CA1204">
          <w:pPr>
            <w:pStyle w:val="Header"/>
            <w:rPr>
              <w:lang w:val="nl-NL"/>
            </w:rPr>
          </w:pPr>
          <w:r>
            <w:fldChar w:fldCharType="begin"/>
          </w:r>
          <w:r w:rsidRPr="00A22C24">
            <w:rPr>
              <w:lang w:val="nl-NL"/>
            </w:rPr>
            <w:instrText xml:space="preserve"> DOCPROPERTY "DocumentCode"</w:instrText>
          </w:r>
          <w:r>
            <w:fldChar w:fldCharType="separate"/>
          </w:r>
          <w:r w:rsidRPr="00A22C24">
            <w:rPr>
              <w:lang w:val="nl-NL"/>
            </w:rPr>
            <w:instrText>(code)</w:instrText>
          </w:r>
          <w:r>
            <w:fldChar w:fldCharType="end"/>
          </w:r>
          <w:r w:rsidRPr="00A22C24">
            <w:rPr>
              <w:lang w:val="nl-NL"/>
            </w:rPr>
            <w:instrText xml:space="preserve">" "" \* CHARFORMAT </w:instrText>
          </w:r>
          <w:r>
            <w:fldChar w:fldCharType="end"/>
          </w:r>
        </w:p>
        <w:p w14:paraId="5FFE0724" w14:textId="35A260D5" w:rsidR="003F71AC" w:rsidRPr="00A22C24" w:rsidRDefault="003F71AC" w:rsidP="00CA1204">
          <w:pPr>
            <w:pStyle w:val="Header"/>
            <w:rPr>
              <w:lang w:val="nl-NL"/>
            </w:rPr>
          </w:pPr>
          <w:r w:rsidRPr="00A22C24">
            <w:rPr>
              <w:lang w:val="nl-NL"/>
            </w:rPr>
            <w:t xml:space="preserve"> </w:t>
          </w:r>
          <w:r>
            <w:fldChar w:fldCharType="begin"/>
          </w:r>
          <w:r w:rsidRPr="00A22C24">
            <w:rPr>
              <w:lang w:val="nl-NL"/>
            </w:rPr>
            <w:instrText xml:space="preserve"> IF </w:instrText>
          </w:r>
          <w:r>
            <w:fldChar w:fldCharType="begin"/>
          </w:r>
          <w:r w:rsidRPr="00A22C24">
            <w:rPr>
              <w:lang w:val="nl-NL"/>
            </w:rPr>
            <w:instrText xml:space="preserve"> DOCPROPERTY "VersionAuto" </w:instrText>
          </w:r>
          <w:r>
            <w:fldChar w:fldCharType="separate"/>
          </w:r>
          <w:r w:rsidR="0032272A">
            <w:rPr>
              <w:lang w:val="nl-NL"/>
            </w:rPr>
            <w:instrText>0</w:instrText>
          </w:r>
          <w:r>
            <w:fldChar w:fldCharType="end"/>
          </w:r>
          <w:r w:rsidRPr="00A22C24">
            <w:rPr>
              <w:lang w:val="nl-NL"/>
            </w:rPr>
            <w:instrText xml:space="preserve"> = 1 "V</w:instrText>
          </w:r>
          <w:r>
            <w:fldChar w:fldCharType="begin"/>
          </w:r>
          <w:r w:rsidRPr="00A22C24">
            <w:rPr>
              <w:lang w:val="nl-NL"/>
            </w:rPr>
            <w:instrText xml:space="preserve"> DOCPROPERTY "VersionNumber" \* CHARFORMAT </w:instrText>
          </w:r>
          <w:r>
            <w:fldChar w:fldCharType="separate"/>
          </w:r>
          <w:r w:rsidRPr="00A22C24">
            <w:rPr>
              <w:lang w:val="nl-NL"/>
            </w:rPr>
            <w:instrText>0</w:instrText>
          </w:r>
          <w:r>
            <w:fldChar w:fldCharType="end"/>
          </w:r>
          <w:r w:rsidRPr="00A22C24">
            <w:rPr>
              <w:lang w:val="nl-NL"/>
            </w:rPr>
            <w:instrText>.</w:instrText>
          </w:r>
          <w:r>
            <w:fldChar w:fldCharType="begin"/>
          </w:r>
          <w:r w:rsidRPr="00A22C24">
            <w:rPr>
              <w:lang w:val="nl-NL"/>
            </w:rPr>
            <w:instrText xml:space="preserve"> REVNUM </w:instrText>
          </w:r>
          <w:r>
            <w:fldChar w:fldCharType="separate"/>
          </w:r>
          <w:r w:rsidRPr="00A22C24">
            <w:rPr>
              <w:noProof/>
              <w:lang w:val="nl-NL"/>
            </w:rPr>
            <w:instrText>1</w:instrText>
          </w:r>
          <w:r>
            <w:rPr>
              <w:noProof/>
            </w:rPr>
            <w:fldChar w:fldCharType="end"/>
          </w:r>
          <w:r w:rsidRPr="00A22C24">
            <w:rPr>
              <w:lang w:val="nl-NL"/>
            </w:rPr>
            <w:instrText xml:space="preserve"> - </w:instrText>
          </w:r>
          <w:r>
            <w:fldChar w:fldCharType="begin"/>
          </w:r>
          <w:r>
            <w:instrText xml:space="preserve"> SAVEDATE \@ "dd-MMM-yyyy HH:mm"  </w:instrText>
          </w:r>
          <w:r>
            <w:fldChar w:fldCharType="separate"/>
          </w:r>
          <w:r>
            <w:rPr>
              <w:noProof/>
            </w:rPr>
            <w:instrText>23-mei-2013 09:55</w:instrText>
          </w:r>
          <w:r>
            <w:rPr>
              <w:noProof/>
            </w:rPr>
            <w:fldChar w:fldCharType="end"/>
          </w:r>
          <w:r w:rsidRPr="00A22C24">
            <w:rPr>
              <w:lang w:val="nl-NL"/>
            </w:rPr>
            <w:instrText>" "</w:instrText>
          </w:r>
          <w:r>
            <w:fldChar w:fldCharType="begin"/>
          </w:r>
          <w:r w:rsidRPr="00A22C24">
            <w:rPr>
              <w:lang w:val="nl-NL"/>
            </w:rPr>
            <w:instrText xml:space="preserve"> DOCPROPERTY "VersionInfo" \* CHARFORMAT </w:instrText>
          </w:r>
          <w:r>
            <w:fldChar w:fldCharType="separate"/>
          </w:r>
          <w:r w:rsidR="0032272A">
            <w:rPr>
              <w:lang w:val="nl-NL"/>
            </w:rPr>
            <w:instrText>May 2020</w:instrText>
          </w:r>
          <w:r>
            <w:fldChar w:fldCharType="end"/>
          </w:r>
          <w:r w:rsidRPr="00A22C24">
            <w:rPr>
              <w:lang w:val="nl-NL"/>
            </w:rPr>
            <w:instrText xml:space="preserve">" \* CHARFORMAT </w:instrText>
          </w:r>
          <w:r>
            <w:fldChar w:fldCharType="separate"/>
          </w:r>
          <w:r w:rsidR="0032272A">
            <w:rPr>
              <w:noProof/>
              <w:lang w:val="nl-NL"/>
            </w:rPr>
            <w:t>May 2020</w:t>
          </w:r>
          <w:r>
            <w:fldChar w:fldCharType="end"/>
          </w:r>
        </w:p>
        <w:p w14:paraId="2F64D755" w14:textId="77777777" w:rsidR="003F71AC" w:rsidRPr="00A22C24" w:rsidRDefault="003F71AC" w:rsidP="00CA1204">
          <w:pPr>
            <w:pStyle w:val="Header"/>
            <w:tabs>
              <w:tab w:val="clear" w:pos="8306"/>
            </w:tabs>
            <w:rPr>
              <w:lang w:val="nl-NL"/>
            </w:rPr>
          </w:pPr>
        </w:p>
      </w:tc>
      <w:tc>
        <w:tcPr>
          <w:tcW w:w="540" w:type="dxa"/>
          <w:shd w:val="clear" w:color="auto" w:fill="B3B3B3"/>
          <w:vAlign w:val="center"/>
        </w:tcPr>
        <w:p w14:paraId="4AA596E5" w14:textId="77777777" w:rsidR="003F71AC" w:rsidRPr="00334011" w:rsidRDefault="003F71AC" w:rsidP="00CA1204">
          <w:pPr>
            <w:pStyle w:val="Header"/>
            <w:jc w:val="center"/>
            <w:rPr>
              <w:b/>
              <w:color w:val="FFFFFF"/>
              <w:sz w:val="18"/>
              <w:szCs w:val="18"/>
            </w:rPr>
          </w:pPr>
          <w:r w:rsidRPr="00334011">
            <w:rPr>
              <w:rStyle w:val="PageNumber"/>
              <w:b/>
              <w:color w:val="FFFFFF"/>
              <w:sz w:val="18"/>
              <w:szCs w:val="18"/>
            </w:rPr>
            <w:fldChar w:fldCharType="begin"/>
          </w:r>
          <w:r w:rsidRPr="00334011">
            <w:rPr>
              <w:rStyle w:val="PageNumber"/>
              <w:b/>
              <w:color w:val="FFFFFF"/>
              <w:sz w:val="18"/>
              <w:szCs w:val="18"/>
            </w:rPr>
            <w:instrText xml:space="preserve"> PAGE </w:instrText>
          </w:r>
          <w:r w:rsidRPr="00334011">
            <w:rPr>
              <w:rStyle w:val="PageNumber"/>
              <w:b/>
              <w:color w:val="FFFFFF"/>
              <w:sz w:val="18"/>
              <w:szCs w:val="18"/>
            </w:rPr>
            <w:fldChar w:fldCharType="separate"/>
          </w:r>
          <w:r>
            <w:rPr>
              <w:rStyle w:val="PageNumber"/>
              <w:b/>
              <w:noProof/>
              <w:color w:val="FFFFFF"/>
              <w:sz w:val="18"/>
              <w:szCs w:val="18"/>
            </w:rPr>
            <w:t>4</w:t>
          </w:r>
          <w:r w:rsidRPr="00334011">
            <w:rPr>
              <w:rStyle w:val="PageNumber"/>
              <w:b/>
              <w:color w:val="FFFFFF"/>
              <w:sz w:val="18"/>
              <w:szCs w:val="18"/>
            </w:rPr>
            <w:fldChar w:fldCharType="end"/>
          </w:r>
        </w:p>
      </w:tc>
    </w:tr>
  </w:tbl>
  <w:p w14:paraId="3FF1D97C" w14:textId="77777777" w:rsidR="003F71AC" w:rsidRDefault="003F71AC">
    <w:pPr>
      <w:pStyle w:val="Header"/>
    </w:pPr>
  </w:p>
  <w:p w14:paraId="3C314B9B" w14:textId="77777777" w:rsidR="003F71AC" w:rsidRDefault="003F71A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D04D3" w14:textId="77777777" w:rsidR="003F71AC" w:rsidRDefault="003F71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AE001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84948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08AC6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FCC9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64640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DEF80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4E4C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9A4D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ECD7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5ECD0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0" w15:restartNumberingAfterBreak="0">
    <w:nsid w:val="51CC4124"/>
    <w:multiLevelType w:val="multilevel"/>
    <w:tmpl w:val="351CBD7C"/>
    <w:lvl w:ilvl="0">
      <w:start w:val="1"/>
      <w:numFmt w:val="decimal"/>
      <w:lvlText w:val="%1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306"/>
        </w:tabs>
        <w:ind w:left="0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386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46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26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46"/>
        </w:tabs>
        <w:ind w:left="3186" w:hanging="1440"/>
      </w:pPr>
      <w:rPr>
        <w:rFonts w:hint="default"/>
      </w:rPr>
    </w:lvl>
  </w:abstractNum>
  <w:abstractNum w:abstractNumId="11" w15:restartNumberingAfterBreak="0">
    <w:nsid w:val="566A5855"/>
    <w:multiLevelType w:val="multilevel"/>
    <w:tmpl w:val="A18C1046"/>
    <w:lvl w:ilvl="0">
      <w:numFmt w:val="decimal"/>
      <w:lvlText w:val="%1."/>
      <w:lvlJc w:val="left"/>
      <w:pPr>
        <w:tabs>
          <w:tab w:val="num" w:pos="0"/>
        </w:tabs>
        <w:ind w:left="0" w:hanging="1134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306"/>
        </w:tabs>
        <w:ind w:left="0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386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46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26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46"/>
        </w:tabs>
        <w:ind w:left="3186" w:hanging="1440"/>
      </w:pPr>
      <w:rPr>
        <w:rFonts w:hint="default"/>
      </w:rPr>
    </w:lvl>
  </w:abstractNum>
  <w:abstractNum w:abstractNumId="12" w15:restartNumberingAfterBreak="0">
    <w:nsid w:val="7B46080F"/>
    <w:multiLevelType w:val="hybridMultilevel"/>
    <w:tmpl w:val="9E26A3DA"/>
    <w:lvl w:ilvl="0" w:tplc="D41A85A0">
      <w:start w:val="1"/>
      <w:numFmt w:val="bullet"/>
      <w:pStyle w:val="LijstAlinea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22"/>
      </w:rPr>
    </w:lvl>
    <w:lvl w:ilvl="1" w:tplc="04130003" w:tentative="1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12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onsecutiveHyphenLimit w:val="2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44"/>
    <w:rsid w:val="00007739"/>
    <w:rsid w:val="000420BE"/>
    <w:rsid w:val="000967A0"/>
    <w:rsid w:val="000972A3"/>
    <w:rsid w:val="000E6B2D"/>
    <w:rsid w:val="000F4795"/>
    <w:rsid w:val="00156D0D"/>
    <w:rsid w:val="00194F4C"/>
    <w:rsid w:val="0019772D"/>
    <w:rsid w:val="001B5EB1"/>
    <w:rsid w:val="00201173"/>
    <w:rsid w:val="00220F53"/>
    <w:rsid w:val="002408AD"/>
    <w:rsid w:val="00281589"/>
    <w:rsid w:val="00293C6D"/>
    <w:rsid w:val="002E7701"/>
    <w:rsid w:val="00315F25"/>
    <w:rsid w:val="0032272A"/>
    <w:rsid w:val="00324C81"/>
    <w:rsid w:val="00327256"/>
    <w:rsid w:val="00340B3D"/>
    <w:rsid w:val="00377E9B"/>
    <w:rsid w:val="003C3ADE"/>
    <w:rsid w:val="003E74E0"/>
    <w:rsid w:val="003F71AC"/>
    <w:rsid w:val="00404153"/>
    <w:rsid w:val="004237D9"/>
    <w:rsid w:val="004C179A"/>
    <w:rsid w:val="004C286B"/>
    <w:rsid w:val="004D7672"/>
    <w:rsid w:val="00547C87"/>
    <w:rsid w:val="00592227"/>
    <w:rsid w:val="005D1A53"/>
    <w:rsid w:val="005D3EA4"/>
    <w:rsid w:val="005D3EB1"/>
    <w:rsid w:val="005E327B"/>
    <w:rsid w:val="00605AF9"/>
    <w:rsid w:val="00607EEA"/>
    <w:rsid w:val="00611DB2"/>
    <w:rsid w:val="0062128A"/>
    <w:rsid w:val="00635C50"/>
    <w:rsid w:val="006578B3"/>
    <w:rsid w:val="0067244D"/>
    <w:rsid w:val="006A4476"/>
    <w:rsid w:val="006E5991"/>
    <w:rsid w:val="006E6089"/>
    <w:rsid w:val="00774A2E"/>
    <w:rsid w:val="0077605D"/>
    <w:rsid w:val="007845D0"/>
    <w:rsid w:val="007846A8"/>
    <w:rsid w:val="007A487D"/>
    <w:rsid w:val="007B7441"/>
    <w:rsid w:val="007D09EB"/>
    <w:rsid w:val="00811E3A"/>
    <w:rsid w:val="008343BC"/>
    <w:rsid w:val="00843431"/>
    <w:rsid w:val="00870902"/>
    <w:rsid w:val="00885F5C"/>
    <w:rsid w:val="008A4CE4"/>
    <w:rsid w:val="008B30E3"/>
    <w:rsid w:val="008B6DD2"/>
    <w:rsid w:val="008C71D3"/>
    <w:rsid w:val="008E25E9"/>
    <w:rsid w:val="008F5526"/>
    <w:rsid w:val="00901B24"/>
    <w:rsid w:val="00940EC8"/>
    <w:rsid w:val="009457DD"/>
    <w:rsid w:val="009B6A1D"/>
    <w:rsid w:val="009B7E75"/>
    <w:rsid w:val="00A13E98"/>
    <w:rsid w:val="00A22C24"/>
    <w:rsid w:val="00A37353"/>
    <w:rsid w:val="00A42B38"/>
    <w:rsid w:val="00AA08E1"/>
    <w:rsid w:val="00B11A25"/>
    <w:rsid w:val="00B12E95"/>
    <w:rsid w:val="00B35535"/>
    <w:rsid w:val="00B94166"/>
    <w:rsid w:val="00BA2D4B"/>
    <w:rsid w:val="00BA34D2"/>
    <w:rsid w:val="00BB3B44"/>
    <w:rsid w:val="00C456E7"/>
    <w:rsid w:val="00C55838"/>
    <w:rsid w:val="00CA1204"/>
    <w:rsid w:val="00CC0716"/>
    <w:rsid w:val="00CF3827"/>
    <w:rsid w:val="00D3728E"/>
    <w:rsid w:val="00D91EBA"/>
    <w:rsid w:val="00DB03E6"/>
    <w:rsid w:val="00DD232E"/>
    <w:rsid w:val="00E14F42"/>
    <w:rsid w:val="00E437BA"/>
    <w:rsid w:val="00E43906"/>
    <w:rsid w:val="00E542AD"/>
    <w:rsid w:val="00F45745"/>
    <w:rsid w:val="00F5016F"/>
    <w:rsid w:val="00F81A59"/>
    <w:rsid w:val="00FC78FD"/>
    <w:rsid w:val="00FE261B"/>
    <w:rsid w:val="00FF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9511AD"/>
  <w15:docId w15:val="{DB149199-D227-4C58-B190-CCC4FA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745"/>
    <w:pPr>
      <w:keepLines/>
      <w:spacing w:before="20"/>
    </w:pPr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45745"/>
    <w:pPr>
      <w:keepNext/>
      <w:suppressAutoHyphens/>
      <w:spacing w:before="240" w:after="160"/>
      <w:outlineLvl w:val="0"/>
    </w:pPr>
    <w:rPr>
      <w:rFonts w:ascii="Verdana" w:hAnsi="Verdana"/>
      <w:bCs/>
      <w:smallCaps/>
      <w:color w:val="920629"/>
    </w:rPr>
  </w:style>
  <w:style w:type="paragraph" w:styleId="Heading2">
    <w:name w:val="heading 2"/>
    <w:basedOn w:val="Heading1"/>
    <w:next w:val="Normal"/>
    <w:qFormat/>
    <w:rsid w:val="00324C81"/>
    <w:pPr>
      <w:numPr>
        <w:ilvl w:val="1"/>
      </w:numPr>
      <w:outlineLvl w:val="1"/>
    </w:pPr>
    <w:rPr>
      <w:bCs w:val="0"/>
      <w:sz w:val="22"/>
    </w:rPr>
  </w:style>
  <w:style w:type="paragraph" w:styleId="Heading3">
    <w:name w:val="heading 3"/>
    <w:basedOn w:val="Heading2"/>
    <w:next w:val="Normal"/>
    <w:qFormat/>
    <w:rsid w:val="00324C81"/>
    <w:pPr>
      <w:numPr>
        <w:ilvl w:val="2"/>
      </w:numPr>
      <w:spacing w:before="200" w:after="120"/>
      <w:outlineLvl w:val="2"/>
    </w:pPr>
    <w:rPr>
      <w:rFonts w:cs="Arial"/>
      <w:bCs/>
      <w:sz w:val="20"/>
      <w:szCs w:val="26"/>
    </w:rPr>
  </w:style>
  <w:style w:type="paragraph" w:styleId="Heading4">
    <w:name w:val="heading 4"/>
    <w:basedOn w:val="Heading3"/>
    <w:next w:val="Normal"/>
    <w:qFormat/>
    <w:rsid w:val="00324C81"/>
    <w:pPr>
      <w:numPr>
        <w:ilvl w:val="3"/>
      </w:numPr>
      <w:spacing w:after="80"/>
      <w:outlineLvl w:val="3"/>
    </w:pPr>
    <w:rPr>
      <w:bCs w:val="0"/>
      <w:szCs w:val="28"/>
    </w:rPr>
  </w:style>
  <w:style w:type="paragraph" w:styleId="Heading5">
    <w:name w:val="heading 5"/>
    <w:basedOn w:val="Normal"/>
    <w:next w:val="Normal"/>
    <w:qFormat/>
    <w:rsid w:val="004237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237D9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4237D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237D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237D9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237D9"/>
    <w:rPr>
      <w:color w:val="0000FF"/>
      <w:u w:val="single"/>
      <w:lang w:val="en-US"/>
    </w:rPr>
  </w:style>
  <w:style w:type="paragraph" w:customStyle="1" w:styleId="Tussenregel">
    <w:name w:val="Tussenregel"/>
    <w:basedOn w:val="Normal"/>
    <w:next w:val="Normal"/>
    <w:rPr>
      <w:sz w:val="8"/>
    </w:rPr>
  </w:style>
  <w:style w:type="paragraph" w:styleId="TOC2">
    <w:name w:val="toc 2"/>
    <w:basedOn w:val="TOC1"/>
    <w:next w:val="Normal"/>
    <w:semiHidden/>
    <w:rsid w:val="004237D9"/>
    <w:pPr>
      <w:tabs>
        <w:tab w:val="clear" w:pos="567"/>
        <w:tab w:val="left" w:pos="1134"/>
      </w:tabs>
      <w:ind w:left="1134"/>
    </w:pPr>
    <w:rPr>
      <w:b w:val="0"/>
      <w:szCs w:val="28"/>
    </w:rPr>
  </w:style>
  <w:style w:type="paragraph" w:styleId="TOC1">
    <w:name w:val="toc 1"/>
    <w:basedOn w:val="Normal"/>
    <w:next w:val="Normal"/>
    <w:semiHidden/>
    <w:rsid w:val="004237D9"/>
    <w:pPr>
      <w:suppressLineNumbers/>
      <w:tabs>
        <w:tab w:val="left" w:pos="567"/>
        <w:tab w:val="left" w:pos="6237"/>
      </w:tabs>
      <w:spacing w:before="40" w:after="20"/>
      <w:ind w:left="567" w:right="2268" w:hanging="567"/>
    </w:pPr>
    <w:rPr>
      <w:rFonts w:ascii="Verdana" w:hAnsi="Verdana" w:cs="Arial"/>
      <w:b/>
      <w:noProof/>
      <w:sz w:val="16"/>
      <w:szCs w:val="36"/>
    </w:rPr>
  </w:style>
  <w:style w:type="paragraph" w:styleId="TOC3">
    <w:name w:val="toc 3"/>
    <w:basedOn w:val="Normal"/>
    <w:next w:val="TOC2"/>
    <w:semiHidden/>
    <w:rsid w:val="004237D9"/>
    <w:pPr>
      <w:tabs>
        <w:tab w:val="left" w:pos="1701"/>
        <w:tab w:val="left" w:pos="6237"/>
      </w:tabs>
      <w:spacing w:before="0"/>
      <w:ind w:left="1701" w:right="2268" w:hanging="567"/>
    </w:pPr>
    <w:rPr>
      <w:rFonts w:ascii="Verdana" w:hAnsi="Verdana"/>
      <w:sz w:val="16"/>
    </w:rPr>
  </w:style>
  <w:style w:type="paragraph" w:styleId="TOC4">
    <w:name w:val="toc 4"/>
    <w:basedOn w:val="Normal"/>
    <w:next w:val="Normal"/>
    <w:autoRedefine/>
    <w:semiHidden/>
    <w:rsid w:val="004237D9"/>
    <w:pPr>
      <w:ind w:left="720"/>
    </w:pPr>
  </w:style>
  <w:style w:type="paragraph" w:styleId="TOC5">
    <w:name w:val="toc 5"/>
    <w:basedOn w:val="Normal"/>
    <w:next w:val="Normal"/>
    <w:autoRedefine/>
    <w:semiHidden/>
    <w:rsid w:val="004237D9"/>
    <w:pPr>
      <w:ind w:left="960"/>
    </w:pPr>
  </w:style>
  <w:style w:type="paragraph" w:styleId="TOC6">
    <w:name w:val="toc 6"/>
    <w:basedOn w:val="Normal"/>
    <w:next w:val="Normal"/>
    <w:autoRedefine/>
    <w:semiHidden/>
    <w:rsid w:val="004237D9"/>
    <w:pPr>
      <w:ind w:left="1200"/>
    </w:pPr>
  </w:style>
  <w:style w:type="paragraph" w:styleId="TOC7">
    <w:name w:val="toc 7"/>
    <w:basedOn w:val="Normal"/>
    <w:next w:val="Normal"/>
    <w:autoRedefine/>
    <w:semiHidden/>
    <w:rsid w:val="004237D9"/>
    <w:pPr>
      <w:ind w:left="1440"/>
    </w:pPr>
  </w:style>
  <w:style w:type="paragraph" w:styleId="TOC8">
    <w:name w:val="toc 8"/>
    <w:basedOn w:val="Normal"/>
    <w:next w:val="Normal"/>
    <w:autoRedefine/>
    <w:semiHidden/>
    <w:rsid w:val="004237D9"/>
    <w:pPr>
      <w:ind w:left="1680"/>
    </w:pPr>
  </w:style>
  <w:style w:type="paragraph" w:styleId="TOC9">
    <w:name w:val="toc 9"/>
    <w:basedOn w:val="Normal"/>
    <w:next w:val="Normal"/>
    <w:autoRedefine/>
    <w:semiHidden/>
    <w:rsid w:val="004237D9"/>
    <w:pPr>
      <w:ind w:left="1920"/>
    </w:pPr>
  </w:style>
  <w:style w:type="paragraph" w:styleId="Header">
    <w:name w:val="header"/>
    <w:basedOn w:val="Normal"/>
    <w:rsid w:val="004237D9"/>
    <w:pPr>
      <w:tabs>
        <w:tab w:val="right" w:pos="8306"/>
      </w:tabs>
      <w:spacing w:before="0"/>
      <w:jc w:val="right"/>
    </w:pPr>
    <w:rPr>
      <w:rFonts w:ascii="Verdana" w:hAnsi="Verdana" w:cs="Arial"/>
      <w:smallCaps/>
      <w:color w:val="920629"/>
      <w:sz w:val="14"/>
    </w:rPr>
  </w:style>
  <w:style w:type="paragraph" w:styleId="Footer">
    <w:name w:val="footer"/>
    <w:basedOn w:val="Normal"/>
    <w:rsid w:val="004237D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Pr>
      <w:lang w:val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character" w:styleId="CommentReference">
    <w:name w:val="annotation reference"/>
    <w:basedOn w:val="DefaultParagraphFont"/>
    <w:semiHidden/>
    <w:rPr>
      <w:sz w:val="16"/>
      <w:szCs w:val="16"/>
      <w:lang w:val="en-US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  <w:lang w:val="en-US"/>
    </w:rPr>
  </w:style>
  <w:style w:type="character" w:styleId="EndnoteReference">
    <w:name w:val="endnote reference"/>
    <w:basedOn w:val="DefaultParagraphFont"/>
    <w:semiHidden/>
    <w:rPr>
      <w:vertAlign w:val="superscript"/>
      <w:lang w:val="en-US"/>
    </w:rPr>
  </w:style>
  <w:style w:type="paragraph" w:styleId="EndnoteText">
    <w:name w:val="endnote text"/>
    <w:basedOn w:val="Normal"/>
    <w:semiHidden/>
    <w:rPr>
      <w:szCs w:val="20"/>
    </w:rPr>
  </w:style>
  <w:style w:type="character" w:styleId="FollowedHyperlink">
    <w:name w:val="FollowedHyperlink"/>
    <w:basedOn w:val="DefaultParagraphFont"/>
    <w:rPr>
      <w:color w:val="800080"/>
      <w:u w:val="single"/>
      <w:lang w:val="en-US"/>
    </w:rPr>
  </w:style>
  <w:style w:type="character" w:styleId="FootnoteReference">
    <w:name w:val="footnote reference"/>
    <w:basedOn w:val="DefaultParagraphFont"/>
    <w:semiHidden/>
    <w:rPr>
      <w:vertAlign w:val="superscript"/>
      <w:lang w:val="en-US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HTMLAcronym">
    <w:name w:val="HTML Acronym"/>
    <w:basedOn w:val="DefaultParagraphFont"/>
    <w:rPr>
      <w:lang w:val="en-US"/>
    </w:rPr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  <w:lang w:val="en-US"/>
    </w:rPr>
  </w:style>
  <w:style w:type="character" w:styleId="HTMLCode">
    <w:name w:val="HTML Code"/>
    <w:basedOn w:val="DefaultParagraphFont"/>
    <w:rPr>
      <w:rFonts w:ascii="Courier New" w:hAnsi="Courier New"/>
      <w:sz w:val="20"/>
      <w:szCs w:val="20"/>
      <w:lang w:val="en-US"/>
    </w:rPr>
  </w:style>
  <w:style w:type="character" w:styleId="HTMLDefinition">
    <w:name w:val="HTML Definition"/>
    <w:basedOn w:val="DefaultParagraphFont"/>
    <w:rPr>
      <w:i/>
      <w:iCs/>
      <w:lang w:val="en-US"/>
    </w:rPr>
  </w:style>
  <w:style w:type="character" w:styleId="HTMLKeyboard">
    <w:name w:val="HTML Keyboard"/>
    <w:basedOn w:val="DefaultParagraphFont"/>
    <w:rPr>
      <w:rFonts w:ascii="Courier New" w:hAnsi="Courier New"/>
      <w:sz w:val="20"/>
      <w:szCs w:val="20"/>
      <w:lang w:val="en-US"/>
    </w:rPr>
  </w:style>
  <w:style w:type="paragraph" w:styleId="HTMLPreformatted">
    <w:name w:val="HTML Preformatted"/>
    <w:aliases w:val=" vooraf opgemaakt"/>
    <w:basedOn w:val="Normal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rPr>
      <w:rFonts w:ascii="Courier New" w:hAnsi="Courier New"/>
      <w:lang w:val="en-US"/>
    </w:rPr>
  </w:style>
  <w:style w:type="character" w:styleId="HTMLTypewriter">
    <w:name w:val="HTML Typewriter"/>
    <w:basedOn w:val="DefaultParagraphFont"/>
    <w:rPr>
      <w:rFonts w:ascii="Courier New" w:hAnsi="Courier New"/>
      <w:sz w:val="20"/>
      <w:szCs w:val="20"/>
      <w:lang w:val="en-US"/>
    </w:rPr>
  </w:style>
  <w:style w:type="character" w:styleId="HTMLVariable">
    <w:name w:val="HTML Variable"/>
    <w:basedOn w:val="DefaultParagraphFont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character" w:styleId="LineNumber">
    <w:name w:val="line number"/>
    <w:basedOn w:val="DefaultParagraphFont"/>
    <w:rPr>
      <w:lang w:val="en-US"/>
    </w:rPr>
  </w:style>
  <w:style w:type="paragraph" w:styleId="List">
    <w:name w:val="List"/>
    <w:basedOn w:val="Normal"/>
    <w:rsid w:val="004237D9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1"/>
      </w:numPr>
      <w:tabs>
        <w:tab w:val="clear" w:pos="360"/>
      </w:tabs>
    </w:pPr>
  </w:style>
  <w:style w:type="paragraph" w:styleId="ListBullet2">
    <w:name w:val="List Bullet 2"/>
    <w:basedOn w:val="Normal"/>
    <w:pPr>
      <w:numPr>
        <w:numId w:val="10"/>
      </w:numPr>
      <w:tabs>
        <w:tab w:val="clear" w:pos="643"/>
      </w:tabs>
      <w:ind w:left="568" w:hanging="284"/>
    </w:pPr>
  </w:style>
  <w:style w:type="paragraph" w:styleId="ListBullet3">
    <w:name w:val="List Bullet 3"/>
    <w:basedOn w:val="Normal"/>
    <w:pPr>
      <w:numPr>
        <w:numId w:val="11"/>
      </w:numPr>
      <w:tabs>
        <w:tab w:val="clear" w:pos="926"/>
      </w:tabs>
      <w:ind w:left="851" w:hanging="284"/>
    </w:pPr>
  </w:style>
  <w:style w:type="paragraph" w:styleId="ListBullet4">
    <w:name w:val="List Bullet 4"/>
    <w:basedOn w:val="Normal"/>
    <w:pPr>
      <w:numPr>
        <w:numId w:val="2"/>
      </w:numPr>
      <w:tabs>
        <w:tab w:val="clear" w:pos="1209"/>
      </w:tabs>
      <w:ind w:left="1135" w:hanging="284"/>
    </w:pPr>
  </w:style>
  <w:style w:type="paragraph" w:styleId="ListBullet5">
    <w:name w:val="List Bullet 5"/>
    <w:basedOn w:val="Normal"/>
    <w:autoRedefine/>
    <w:pPr>
      <w:numPr>
        <w:numId w:val="3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4"/>
      </w:numPr>
      <w:tabs>
        <w:tab w:val="clear" w:pos="360"/>
      </w:tabs>
      <w:ind w:left="284" w:hanging="284"/>
    </w:pPr>
  </w:style>
  <w:style w:type="paragraph" w:styleId="ListNumber2">
    <w:name w:val="List Number 2"/>
    <w:basedOn w:val="Normal"/>
    <w:pPr>
      <w:numPr>
        <w:numId w:val="5"/>
      </w:numPr>
      <w:tabs>
        <w:tab w:val="clear" w:pos="643"/>
      </w:tabs>
      <w:ind w:left="568" w:hanging="284"/>
    </w:pPr>
  </w:style>
  <w:style w:type="paragraph" w:styleId="ListNumber3">
    <w:name w:val="List Number 3"/>
    <w:basedOn w:val="Normal"/>
    <w:pPr>
      <w:numPr>
        <w:numId w:val="6"/>
      </w:numPr>
    </w:pPr>
  </w:style>
  <w:style w:type="paragraph" w:styleId="ListNumber4">
    <w:name w:val="List Number 4"/>
    <w:basedOn w:val="Normal"/>
    <w:pPr>
      <w:numPr>
        <w:numId w:val="7"/>
      </w:numPr>
    </w:pPr>
  </w:style>
  <w:style w:type="paragraph" w:styleId="ListNumber5">
    <w:name w:val="List Number 5"/>
    <w:basedOn w:val="Normal"/>
    <w:pPr>
      <w:numPr>
        <w:numId w:val="8"/>
      </w:numPr>
    </w:pPr>
  </w:style>
  <w:style w:type="paragraph" w:styleId="MacroTex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0"/>
      <w:jc w:val="both"/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284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basedOn w:val="DefaultParagraphFont"/>
    <w:qFormat/>
    <w:rPr>
      <w:b/>
      <w:bCs/>
      <w:lang w:val="en-U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customStyle="1" w:styleId="ListingText">
    <w:name w:val="Listing Text"/>
    <w:basedOn w:val="Normal"/>
    <w:rsid w:val="004237D9"/>
    <w:pPr>
      <w:spacing w:before="0"/>
    </w:pPr>
    <w:rPr>
      <w:rFonts w:ascii="Courier New" w:hAnsi="Courier New"/>
      <w:noProof/>
      <w:color w:val="0000FF"/>
      <w:sz w:val="18"/>
      <w:szCs w:val="20"/>
    </w:rPr>
  </w:style>
  <w:style w:type="paragraph" w:customStyle="1" w:styleId="Huisstijl">
    <w:name w:val="Huisstijl"/>
    <w:basedOn w:val="Normal"/>
    <w:rsid w:val="004237D9"/>
    <w:pPr>
      <w:jc w:val="right"/>
    </w:pPr>
    <w:rPr>
      <w:rFonts w:ascii="Verdana" w:hAnsi="Verdana" w:cs="Arial"/>
      <w:smallCaps/>
      <w:color w:val="920629"/>
      <w:sz w:val="28"/>
    </w:rPr>
  </w:style>
  <w:style w:type="character" w:customStyle="1" w:styleId="InlineListingText">
    <w:name w:val="InlineListingText"/>
    <w:basedOn w:val="DefaultParagraphFont"/>
    <w:rsid w:val="004237D9"/>
    <w:rPr>
      <w:rFonts w:ascii="Courier New" w:hAnsi="Courier New"/>
      <w:noProof/>
      <w:sz w:val="20"/>
      <w:lang w:val="en-US"/>
    </w:rPr>
  </w:style>
  <w:style w:type="paragraph" w:styleId="Salutation">
    <w:name w:val="Salutation"/>
    <w:basedOn w:val="Normal"/>
    <w:next w:val="Normal"/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Closing">
    <w:name w:val="Closing"/>
    <w:basedOn w:val="Normal"/>
    <w:pPr>
      <w:ind w:left="4252"/>
    </w:pPr>
  </w:style>
  <w:style w:type="paragraph" w:styleId="EnvelopeReturn">
    <w:name w:val="envelope return"/>
    <w:basedOn w:val="Normal"/>
    <w:rPr>
      <w:rFonts w:ascii="Arial" w:hAnsi="Arial" w:cs="Arial"/>
      <w:szCs w:val="20"/>
    </w:rPr>
  </w:style>
  <w:style w:type="paragraph" w:customStyle="1" w:styleId="CodeBlok">
    <w:name w:val="CodeBlok"/>
    <w:basedOn w:val="Normal"/>
    <w:rsid w:val="004237D9"/>
    <w:pPr>
      <w:shd w:val="clear" w:color="auto" w:fill="E0E0E0"/>
      <w:suppressAutoHyphens/>
      <w:spacing w:before="0"/>
      <w:ind w:left="284" w:right="284"/>
    </w:pPr>
    <w:rPr>
      <w:rFonts w:ascii="Courier New" w:hAnsi="Courier New"/>
      <w:noProof/>
      <w:sz w:val="14"/>
    </w:rPr>
  </w:style>
  <w:style w:type="character" w:customStyle="1" w:styleId="CodeTekst">
    <w:name w:val="CodeTekst"/>
    <w:basedOn w:val="DefaultParagraphFont"/>
    <w:rsid w:val="004237D9"/>
    <w:rPr>
      <w:rFonts w:ascii="Courier New" w:hAnsi="Courier New"/>
      <w:noProof/>
      <w:sz w:val="18"/>
      <w:lang w:val="en-US"/>
    </w:rPr>
  </w:style>
  <w:style w:type="paragraph" w:customStyle="1" w:styleId="Illustratie">
    <w:name w:val="Illustratie"/>
    <w:basedOn w:val="Normal"/>
    <w:next w:val="Normal"/>
    <w:rsid w:val="004237D9"/>
    <w:pPr>
      <w:suppressAutoHyphens/>
      <w:spacing w:before="120" w:after="120"/>
      <w:jc w:val="center"/>
    </w:pPr>
    <w:rPr>
      <w:noProof/>
    </w:rPr>
  </w:style>
  <w:style w:type="paragraph" w:customStyle="1" w:styleId="LijstAlinea">
    <w:name w:val="LijstAlinea"/>
    <w:basedOn w:val="Normal"/>
    <w:rsid w:val="004237D9"/>
    <w:pPr>
      <w:numPr>
        <w:numId w:val="20"/>
      </w:numPr>
    </w:pPr>
  </w:style>
  <w:style w:type="character" w:customStyle="1" w:styleId="SchermElement">
    <w:name w:val="SchermElement"/>
    <w:basedOn w:val="DefaultParagraphFont"/>
    <w:rPr>
      <w:rFonts w:ascii="Lucida Console" w:hAnsi="Lucida Console"/>
      <w:b/>
      <w:bCs/>
      <w:noProof/>
      <w:sz w:val="20"/>
      <w:lang w:val="en-US"/>
    </w:rPr>
  </w:style>
  <w:style w:type="paragraph" w:customStyle="1" w:styleId="StandaardAlt">
    <w:name w:val="StandaardAlt"/>
    <w:basedOn w:val="Normal"/>
    <w:rsid w:val="004237D9"/>
    <w:rPr>
      <w:rFonts w:ascii="Verdana" w:hAnsi="Verdana" w:cs="Arial"/>
      <w:sz w:val="16"/>
    </w:rPr>
  </w:style>
  <w:style w:type="paragraph" w:customStyle="1" w:styleId="TussenRegel0">
    <w:name w:val="TussenRegel"/>
    <w:basedOn w:val="Normal"/>
    <w:next w:val="Normal"/>
    <w:rPr>
      <w:sz w:val="8"/>
    </w:rPr>
  </w:style>
  <w:style w:type="table" w:styleId="Table3Deffects1">
    <w:name w:val="Table 3D effects 1"/>
    <w:basedOn w:val="TableNormal"/>
    <w:rsid w:val="00220F53"/>
    <w:pPr>
      <w:keepLines/>
      <w:spacing w:before="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220F53"/>
    <w:pPr>
      <w:keepLines/>
      <w:spacing w:before="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20F53"/>
    <w:pPr>
      <w:keepLines/>
      <w:spacing w:before="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220F53"/>
    <w:rPr>
      <w:rFonts w:ascii="Tahoma" w:hAnsi="Tahoma" w:cs="Tahoma"/>
      <w:sz w:val="16"/>
      <w:szCs w:val="16"/>
    </w:rPr>
  </w:style>
  <w:style w:type="table" w:styleId="TableSimple1">
    <w:name w:val="Table Simple 1"/>
    <w:basedOn w:val="TableNormal"/>
    <w:rsid w:val="00220F53"/>
    <w:pPr>
      <w:keepLines/>
      <w:spacing w:before="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20F53"/>
    <w:pPr>
      <w:keepLines/>
      <w:spacing w:before="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220F53"/>
    <w:pPr>
      <w:keepLines/>
      <w:spacing w:before="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220F53"/>
    <w:pPr>
      <w:keepLines/>
      <w:spacing w:before="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220F53"/>
    <w:pPr>
      <w:keepLines/>
      <w:spacing w:before="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220F53"/>
    <w:pPr>
      <w:keepLines/>
      <w:spacing w:before="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220F53"/>
    <w:pPr>
      <w:keepLines/>
      <w:spacing w:before="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220F53"/>
    <w:pPr>
      <w:keepLines/>
      <w:spacing w:before="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20F53"/>
    <w:pPr>
      <w:keepLines/>
      <w:spacing w:before="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ommentSubject">
    <w:name w:val="annotation subject"/>
    <w:basedOn w:val="CommentText"/>
    <w:next w:val="CommentText"/>
    <w:semiHidden/>
    <w:rsid w:val="00220F53"/>
    <w:rPr>
      <w:b/>
      <w:bCs/>
    </w:rPr>
  </w:style>
  <w:style w:type="table" w:styleId="TableProfessional">
    <w:name w:val="Table Professional"/>
    <w:basedOn w:val="TableNorma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20F53"/>
    <w:pPr>
      <w:keepLines/>
      <w:spacing w:before="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20F53"/>
    <w:pPr>
      <w:keepLines/>
      <w:spacing w:before="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20F53"/>
    <w:pPr>
      <w:keepLines/>
      <w:spacing w:before="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rsid w:val="00220F53"/>
    <w:pPr>
      <w:keepLines/>
      <w:spacing w:before="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220F53"/>
    <w:pPr>
      <w:keepLines/>
      <w:spacing w:before="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220F53"/>
    <w:pPr>
      <w:keepLines/>
      <w:spacing w:before="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220F53"/>
    <w:pPr>
      <w:keepLines/>
      <w:spacing w:before="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220F53"/>
    <w:pPr>
      <w:keepLines/>
      <w:spacing w:before="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220F53"/>
    <w:pPr>
      <w:keepLines/>
      <w:spacing w:before="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20F53"/>
    <w:pPr>
      <w:keepLines/>
      <w:spacing w:before="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20F53"/>
    <w:pPr>
      <w:keepLines/>
      <w:spacing w:before="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rsid w:val="00220F53"/>
    <w:pPr>
      <w:keepLines/>
      <w:spacing w:before="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220F53"/>
    <w:pPr>
      <w:keepLines/>
      <w:spacing w:before="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220F53"/>
    <w:pPr>
      <w:keepLines/>
      <w:spacing w:before="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220F53"/>
    <w:pPr>
      <w:keepLines/>
      <w:spacing w:before="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220F53"/>
    <w:pPr>
      <w:keepLines/>
      <w:spacing w:before="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B3B44"/>
  </w:style>
  <w:style w:type="paragraph" w:styleId="Quote">
    <w:name w:val="Quote"/>
    <w:basedOn w:val="Normal"/>
    <w:next w:val="Normal"/>
    <w:link w:val="QuoteChar"/>
    <w:uiPriority w:val="29"/>
    <w:qFormat/>
    <w:rsid w:val="00BB3B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3B44"/>
    <w:rPr>
      <w:rFonts w:asciiTheme="minorHAnsi" w:hAnsiTheme="minorHAnsi"/>
      <w:i/>
      <w:iCs/>
      <w:color w:val="000000" w:themeColor="text1"/>
      <w:szCs w:val="24"/>
      <w:lang w:val="en-US" w:eastAsia="en-US"/>
    </w:rPr>
  </w:style>
  <w:style w:type="table" w:styleId="DarkList">
    <w:name w:val="Dark List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B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B44"/>
    <w:rPr>
      <w:rFonts w:asciiTheme="minorHAnsi" w:hAnsiTheme="minorHAnsi"/>
      <w:b/>
      <w:bCs/>
      <w:i/>
      <w:iCs/>
      <w:color w:val="4F81BD" w:themeColor="accent1"/>
      <w:szCs w:val="24"/>
      <w:lang w:val="en-US" w:eastAsia="en-US"/>
    </w:rPr>
  </w:style>
  <w:style w:type="paragraph" w:styleId="NoSpacing">
    <w:name w:val="No Spacing"/>
    <w:uiPriority w:val="1"/>
    <w:qFormat/>
    <w:rsid w:val="00BB3B44"/>
    <w:pPr>
      <w:keepLines/>
    </w:pPr>
    <w:rPr>
      <w:szCs w:val="24"/>
      <w:lang w:val="en-US" w:eastAsia="en-US"/>
    </w:rPr>
  </w:style>
  <w:style w:type="table" w:styleId="MediumGrid1">
    <w:name w:val="Medium Grid 1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Shading1">
    <w:name w:val="Medium Shading 1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BB3B44"/>
    <w:rPr>
      <w:b/>
      <w:bCs/>
      <w:i/>
      <w:iCs/>
      <w:color w:val="4F81BD" w:themeColor="accent1"/>
      <w:lang w:val="en-US"/>
    </w:rPr>
  </w:style>
  <w:style w:type="character" w:styleId="IntenseReference">
    <w:name w:val="Intense Reference"/>
    <w:basedOn w:val="DefaultParagraphFont"/>
    <w:uiPriority w:val="32"/>
    <w:qFormat/>
    <w:rsid w:val="00BB3B44"/>
    <w:rPr>
      <w:b/>
      <w:bCs/>
      <w:smallCaps/>
      <w:color w:val="C0504D" w:themeColor="accent2"/>
      <w:spacing w:val="5"/>
      <w:u w:val="single"/>
      <w:lang w:val="en-US"/>
    </w:rPr>
  </w:style>
  <w:style w:type="table" w:styleId="ColorfulGrid">
    <w:name w:val="Colorful Grid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Shading">
    <w:name w:val="Colorful Shading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B44"/>
    <w:p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/>
      <w:smallCaps w:val="0"/>
      <w:color w:val="365F91" w:themeColor="accent1" w:themeShade="BF"/>
      <w:sz w:val="28"/>
      <w:szCs w:val="28"/>
    </w:rPr>
  </w:style>
  <w:style w:type="table" w:styleId="LightGrid">
    <w:name w:val="Light Grid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BB3B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B3B4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B3B4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B3B4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B3B4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B3B4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B3B4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BB3B4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B3B44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BB3B44"/>
    <w:rPr>
      <w:smallCaps/>
      <w:color w:val="C0504D" w:themeColor="accent2"/>
      <w:u w:val="single"/>
      <w:lang w:val="en-US"/>
    </w:rPr>
  </w:style>
  <w:style w:type="character" w:styleId="PlaceholderText">
    <w:name w:val="Placeholder Text"/>
    <w:basedOn w:val="DefaultParagraphFont"/>
    <w:uiPriority w:val="99"/>
    <w:semiHidden/>
    <w:rsid w:val="00BB3B44"/>
    <w:rPr>
      <w:color w:val="808080"/>
      <w:lang w:val="en-US"/>
    </w:rPr>
  </w:style>
  <w:style w:type="character" w:styleId="BookTitle">
    <w:name w:val="Book Title"/>
    <w:basedOn w:val="DefaultParagraphFont"/>
    <w:uiPriority w:val="33"/>
    <w:qFormat/>
    <w:rsid w:val="00BB3B44"/>
    <w:rPr>
      <w:b/>
      <w:bCs/>
      <w:smallCaps/>
      <w:spacing w:val="5"/>
      <w:lang w:val="en-US"/>
    </w:rPr>
  </w:style>
  <w:style w:type="character" w:styleId="Hashtag">
    <w:name w:val="Hashtag"/>
    <w:basedOn w:val="DefaultParagraphFont"/>
    <w:uiPriority w:val="99"/>
    <w:semiHidden/>
    <w:unhideWhenUsed/>
    <w:rsid w:val="00E437BA"/>
    <w:rPr>
      <w:color w:val="2B579A"/>
      <w:shd w:val="clear" w:color="auto" w:fill="E6E6E6"/>
      <w:lang w:val="en-US"/>
    </w:rPr>
  </w:style>
  <w:style w:type="table" w:styleId="ListTable1Light">
    <w:name w:val="List Table 1 Light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437B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437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437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437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437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437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437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437B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437B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437B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437B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437B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437B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437B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437BA"/>
    <w:rPr>
      <w:color w:val="808080"/>
      <w:shd w:val="clear" w:color="auto" w:fill="E6E6E6"/>
      <w:lang w:val="en-US"/>
    </w:rPr>
  </w:style>
  <w:style w:type="table" w:styleId="PlainTable1">
    <w:name w:val="Plain Table 1"/>
    <w:basedOn w:val="TableNormal"/>
    <w:uiPriority w:val="41"/>
    <w:rsid w:val="00E437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437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437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437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437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437B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437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437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437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437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437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437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437B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437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437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437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437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437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437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SmartHyperlink">
    <w:name w:val="Smart Hyperlink"/>
    <w:basedOn w:val="DefaultParagraphFont"/>
    <w:uiPriority w:val="99"/>
    <w:semiHidden/>
    <w:unhideWhenUsed/>
    <w:rsid w:val="00E437BA"/>
    <w:rPr>
      <w:u w:val="dotted"/>
      <w:lang w:val="en-US"/>
    </w:rPr>
  </w:style>
  <w:style w:type="table" w:styleId="TableGridLight">
    <w:name w:val="Grid Table Light"/>
    <w:basedOn w:val="TableNormal"/>
    <w:uiPriority w:val="40"/>
    <w:rsid w:val="00E437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tion">
    <w:name w:val="Mention"/>
    <w:basedOn w:val="DefaultParagraphFont"/>
    <w:uiPriority w:val="99"/>
    <w:semiHidden/>
    <w:unhideWhenUsed/>
    <w:rsid w:val="00E437BA"/>
    <w:rPr>
      <w:color w:val="2B579A"/>
      <w:shd w:val="clear" w:color="auto" w:fill="E6E6E6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774A2E"/>
    <w:rPr>
      <w:color w:val="0000FF"/>
      <w:u w:val="single"/>
      <w:shd w:val="clear" w:color="auto" w:fill="F3F2F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esiegel/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yperlink" Target="http://www.xatapult.com" TargetMode="Externa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Erik\Etc\Office%20Templates%202007\Xatapult\Memo.dotm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A4C16-27D2-4E49-A4BA-87051B52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Memo.dotm</Template>
  <TotalTime>0</TotalTime>
  <Pages>3</Pages>
  <Words>1252</Words>
  <Characters>7138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Profile Xatapult/Erik Siegel</vt:lpstr>
      <vt:lpstr>Profile Xatapult/Erik Siegel</vt:lpstr>
    </vt:vector>
  </TitlesOfParts>
  <Company>Erik Siegel ICT</Company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Xatapult/Erik Siegel</dc:title>
  <dc:subject>(subtitel)</dc:subject>
  <dc:creator>Erik Siegel</dc:creator>
  <cp:lastModifiedBy>Erik Siegel</cp:lastModifiedBy>
  <cp:revision>2</cp:revision>
  <cp:lastPrinted>2020-05-18T08:00:00Z</cp:lastPrinted>
  <dcterms:created xsi:type="dcterms:W3CDTF">2020-08-12T13:15:00Z</dcterms:created>
  <dcterms:modified xsi:type="dcterms:W3CDTF">2020-08-12T13:15:00Z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(type)</vt:lpwstr>
  </property>
  <property fmtid="{D5CDD505-2E9C-101B-9397-08002B2CF9AE}" pid="3" name="Language">
    <vt:lpwstr>Engels</vt:lpwstr>
  </property>
  <property fmtid="{D5CDD505-2E9C-101B-9397-08002B2CF9AE}" pid="4" name="VersionAuto">
    <vt:lpwstr>0</vt:lpwstr>
  </property>
  <property fmtid="{D5CDD505-2E9C-101B-9397-08002B2CF9AE}" pid="5" name="VersionInfo">
    <vt:lpwstr>May 2020</vt:lpwstr>
  </property>
  <property fmtid="{D5CDD505-2E9C-101B-9397-08002B2CF9AE}" pid="6" name="FileNameShow">
    <vt:lpwstr>0</vt:lpwstr>
  </property>
  <property fmtid="{D5CDD505-2E9C-101B-9397-08002B2CF9AE}" pid="7" name="TextPage">
    <vt:lpwstr>Page</vt:lpwstr>
  </property>
  <property fmtid="{D5CDD505-2E9C-101B-9397-08002B2CF9AE}" pid="8" name="TextOf">
    <vt:lpwstr>of</vt:lpwstr>
  </property>
  <property fmtid="{D5CDD505-2E9C-101B-9397-08002B2CF9AE}" pid="9" name="TextTOC">
    <vt:lpwstr>Table of contents</vt:lpwstr>
  </property>
  <property fmtid="{D5CDD505-2E9C-101B-9397-08002B2CF9AE}" pid="10" name="OfficialPaper">
    <vt:lpwstr>0</vt:lpwstr>
  </property>
  <property fmtid="{D5CDD505-2E9C-101B-9397-08002B2CF9AE}" pid="11" name="VersionNumber">
    <vt:lpwstr>0</vt:lpwstr>
  </property>
  <property fmtid="{D5CDD505-2E9C-101B-9397-08002B2CF9AE}" pid="12" name="DocumentCode">
    <vt:lpwstr/>
  </property>
</Properties>
</file>